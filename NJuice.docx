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CEB5BA8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25E3A039" w:rsidR="00E0375C" w:rsidRPr="00876A58" w:rsidRDefault="00E0375C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E0375C" w:rsidRPr="00876A58" w14:paraId="01EE7699" w14:textId="77777777" w:rsidTr="00EE68E4">
        <w:trPr>
          <w:cantSplit/>
          <w:trHeight w:val="1295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0E9" w14:textId="77777777" w:rsidR="00137D34" w:rsidRPr="00137D34" w:rsidRDefault="00137D34" w:rsidP="00137D34">
            <w:pPr>
              <w:rPr>
                <w:rFonts w:ascii="Arial Narrow" w:hAnsi="Arial Narrow" w:cs="Tahoma"/>
                <w:sz w:val="36"/>
              </w:rPr>
            </w:pPr>
            <w:r w:rsidRPr="00137D34">
              <w:rPr>
                <w:rFonts w:ascii="Arial Narrow" w:hAnsi="Arial Narrow" w:cs="Tahoma"/>
                <w:sz w:val="36"/>
              </w:rPr>
              <w:t>ISYS6197 | ISYS6197003</w:t>
            </w:r>
          </w:p>
          <w:p w14:paraId="36656A16" w14:textId="60D47DBD" w:rsidR="00235C36" w:rsidRPr="00876A58" w:rsidRDefault="00137D34" w:rsidP="00137D3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37D34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37D34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07A90DF" w:rsidR="00137D34" w:rsidRPr="00D121E5" w:rsidRDefault="00137D34" w:rsidP="00137D34">
            <w:pPr>
              <w:ind w:right="480"/>
              <w:rPr>
                <w:rFonts w:ascii="Tahoma" w:hAnsi="Tahoma" w:cs="Tahoma"/>
                <w:bCs/>
                <w:sz w:val="18"/>
                <w:highlight w:val="yellow"/>
              </w:rPr>
            </w:pPr>
            <w:r w:rsidRPr="00B82417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72963AC" w:rsidR="00137D34" w:rsidRPr="00D121E5" w:rsidRDefault="00137D34" w:rsidP="00137D34">
            <w:pPr>
              <w:jc w:val="right"/>
              <w:rPr>
                <w:rFonts w:ascii="Arial" w:hAnsi="Arial" w:cs="Arial"/>
                <w:b/>
                <w:sz w:val="20"/>
                <w:highlight w:val="yellow"/>
              </w:rPr>
            </w:pPr>
            <w:r w:rsidRPr="00137D34">
              <w:rPr>
                <w:rFonts w:ascii="Arial" w:hAnsi="Arial" w:cs="Arial"/>
                <w:b/>
                <w:sz w:val="20"/>
              </w:rPr>
              <w:t>O242-ISYS6197-NJ05-00</w:t>
            </w:r>
          </w:p>
        </w:tc>
      </w:tr>
      <w:tr w:rsidR="00137D34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FB18528" w:rsidR="00137D34" w:rsidRPr="00876A58" w:rsidRDefault="00137D34" w:rsidP="00137D34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B82417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2023/2024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0AF37056" w:rsidR="00137D34" w:rsidRPr="001E7ABE" w:rsidRDefault="00137D34" w:rsidP="00137D34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Pr="00B82417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5A0B77B8" w:rsidR="00643F75" w:rsidRPr="009219A1" w:rsidRDefault="00643F75" w:rsidP="005B66A9">
      <w:pPr>
        <w:rPr>
          <w:sz w:val="18"/>
          <w:szCs w:val="18"/>
          <w:lang w:val="id-ID"/>
        </w:rPr>
      </w:pPr>
    </w:p>
    <w:p w14:paraId="0F525703" w14:textId="77777777" w:rsidR="002A7D96" w:rsidRPr="00376110" w:rsidRDefault="002A7D96" w:rsidP="002A7D9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376110">
        <w:t>Perangkat lunak</w:t>
      </w:r>
      <w:r w:rsidRPr="00376110">
        <w:rPr>
          <w:lang w:val="id-ID"/>
        </w:rPr>
        <w:t xml:space="preserve"> yang digunakan </w:t>
      </w:r>
      <w:r w:rsidRPr="00376110">
        <w:t>pada matakuliah ini adalah sebagai berikut:</w:t>
      </w:r>
    </w:p>
    <w:p w14:paraId="64E0B653" w14:textId="77777777" w:rsidR="002A7D96" w:rsidRPr="00376110" w:rsidRDefault="002A7D96" w:rsidP="002A7D96">
      <w:pPr>
        <w:spacing w:line="360" w:lineRule="auto"/>
        <w:ind w:left="360"/>
        <w:jc w:val="both"/>
        <w:rPr>
          <w:rStyle w:val="longtext"/>
          <w:lang w:val="id-ID"/>
        </w:rPr>
      </w:pPr>
      <w:bookmarkStart w:id="0" w:name="_Hlk119341559"/>
      <w:r w:rsidRPr="00376110">
        <w:rPr>
          <w:rStyle w:val="longtext"/>
          <w:i/>
          <w:sz w:val="20"/>
          <w:szCs w:val="20"/>
        </w:rPr>
        <w:t>This course uses the following software: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2A7D96" w:rsidRPr="00376110" w14:paraId="4D964D04" w14:textId="77777777" w:rsidTr="0036570E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0"/>
          <w:p w14:paraId="1BBF7CC0" w14:textId="77777777" w:rsidR="002A7D96" w:rsidRPr="00376110" w:rsidRDefault="002A7D96" w:rsidP="0036570E">
            <w:pPr>
              <w:jc w:val="center"/>
              <w:rPr>
                <w:b/>
                <w:bCs/>
                <w:szCs w:val="18"/>
              </w:rPr>
            </w:pPr>
            <w:r w:rsidRPr="00376110">
              <w:rPr>
                <w:b/>
                <w:bCs/>
                <w:szCs w:val="18"/>
              </w:rPr>
              <w:t>Software</w:t>
            </w:r>
          </w:p>
          <w:p w14:paraId="1C218920" w14:textId="77777777" w:rsidR="002A7D96" w:rsidRPr="00376110" w:rsidRDefault="002A7D96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376110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A7D96" w:rsidRPr="00376110" w14:paraId="16B132F2" w14:textId="77777777" w:rsidTr="0036570E">
        <w:trPr>
          <w:trHeight w:val="1286"/>
        </w:trPr>
        <w:tc>
          <w:tcPr>
            <w:tcW w:w="9025" w:type="dxa"/>
            <w:vAlign w:val="center"/>
          </w:tcPr>
          <w:p w14:paraId="0258F42A" w14:textId="77777777" w:rsidR="00376110" w:rsidRPr="00376110" w:rsidRDefault="00376110" w:rsidP="00376110">
            <w:pPr>
              <w:rPr>
                <w:color w:val="000000"/>
              </w:rPr>
            </w:pPr>
            <w:r w:rsidRPr="00376110">
              <w:rPr>
                <w:color w:val="000000"/>
              </w:rPr>
              <w:t>Eclipse 2020.6 R</w:t>
            </w:r>
          </w:p>
          <w:p w14:paraId="299B965F" w14:textId="77777777" w:rsidR="00376110" w:rsidRPr="00376110" w:rsidRDefault="00376110" w:rsidP="00376110">
            <w:pPr>
              <w:rPr>
                <w:color w:val="000000"/>
              </w:rPr>
            </w:pPr>
            <w:r w:rsidRPr="00376110">
              <w:rPr>
                <w:color w:val="000000"/>
              </w:rPr>
              <w:t>Java 11.0.18</w:t>
            </w:r>
          </w:p>
          <w:p w14:paraId="50E48D4F" w14:textId="77777777" w:rsidR="00376110" w:rsidRPr="00376110" w:rsidRDefault="00376110" w:rsidP="00376110">
            <w:pPr>
              <w:rPr>
                <w:color w:val="000000"/>
              </w:rPr>
            </w:pPr>
            <w:r w:rsidRPr="00376110">
              <w:rPr>
                <w:color w:val="000000"/>
              </w:rPr>
              <w:t>JavaFX 17.0.7</w:t>
            </w:r>
          </w:p>
          <w:p w14:paraId="6B0DF586" w14:textId="77777777" w:rsidR="00376110" w:rsidRPr="00376110" w:rsidRDefault="00376110" w:rsidP="00376110">
            <w:pPr>
              <w:rPr>
                <w:color w:val="000000"/>
              </w:rPr>
            </w:pPr>
            <w:r w:rsidRPr="00376110">
              <w:rPr>
                <w:color w:val="000000"/>
              </w:rPr>
              <w:t>MySQL Java Connection Library 8.0.24</w:t>
            </w:r>
          </w:p>
          <w:p w14:paraId="026C7AD7" w14:textId="1191101E" w:rsidR="002A7D96" w:rsidRPr="00376110" w:rsidRDefault="00376110" w:rsidP="00376110">
            <w:pPr>
              <w:rPr>
                <w:bCs/>
              </w:rPr>
            </w:pPr>
            <w:r w:rsidRPr="00376110">
              <w:rPr>
                <w:color w:val="000000"/>
              </w:rPr>
              <w:t>XAMPP 8.0.7</w:t>
            </w:r>
          </w:p>
        </w:tc>
      </w:tr>
    </w:tbl>
    <w:p w14:paraId="26FC212B" w14:textId="494AB85F" w:rsidR="002A7D96" w:rsidRPr="00376110" w:rsidRDefault="002A7D96" w:rsidP="002A7D9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1914264" w14:textId="77777777" w:rsidR="002A7D96" w:rsidRPr="00376110" w:rsidRDefault="002A7D96" w:rsidP="002A7D9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376110">
        <w:t xml:space="preserve">Ekstensi file yang </w:t>
      </w:r>
      <w:r w:rsidRPr="00376110">
        <w:rPr>
          <w:lang w:val="id-ID"/>
        </w:rPr>
        <w:t>harus</w:t>
      </w:r>
      <w:r w:rsidRPr="00376110">
        <w:t xml:space="preserve"> dikumpulkan untuk matakuliah ini adalah sebagai berikut:</w:t>
      </w:r>
    </w:p>
    <w:p w14:paraId="2CACD304" w14:textId="30CC447A" w:rsidR="002A7D96" w:rsidRPr="00376110" w:rsidRDefault="002A7D96" w:rsidP="002A7D96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 w:rsidRPr="00376110">
        <w:rPr>
          <w:rStyle w:val="longtext"/>
          <w:i/>
          <w:sz w:val="20"/>
          <w:szCs w:val="20"/>
        </w:rPr>
        <w:t>Your answers must be in the following file extensions: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2A7D96" w:rsidRPr="00376110" w14:paraId="7BCF0860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D280E60" w14:textId="77777777" w:rsidR="002A7D96" w:rsidRPr="00376110" w:rsidRDefault="002A7D96" w:rsidP="0036570E">
            <w:pPr>
              <w:jc w:val="center"/>
              <w:rPr>
                <w:b/>
                <w:bCs/>
                <w:szCs w:val="18"/>
              </w:rPr>
            </w:pPr>
            <w:r w:rsidRPr="00376110">
              <w:rPr>
                <w:b/>
                <w:bCs/>
                <w:szCs w:val="18"/>
              </w:rPr>
              <w:t>Tugas Mandiri</w:t>
            </w:r>
          </w:p>
          <w:p w14:paraId="04BC757C" w14:textId="77777777" w:rsidR="002A7D96" w:rsidRPr="00376110" w:rsidRDefault="002A7D96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376110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CF3CC38" w14:textId="77777777" w:rsidR="002A7D96" w:rsidRPr="00376110" w:rsidRDefault="002A7D96" w:rsidP="0036570E">
            <w:pPr>
              <w:jc w:val="center"/>
              <w:rPr>
                <w:b/>
                <w:bCs/>
                <w:szCs w:val="18"/>
              </w:rPr>
            </w:pPr>
            <w:r w:rsidRPr="00376110">
              <w:rPr>
                <w:b/>
                <w:bCs/>
                <w:szCs w:val="18"/>
              </w:rPr>
              <w:t>Proyek</w:t>
            </w:r>
          </w:p>
          <w:p w14:paraId="3FEE66B2" w14:textId="77777777" w:rsidR="002A7D96" w:rsidRPr="00376110" w:rsidRDefault="002A7D96" w:rsidP="0036570E">
            <w:pPr>
              <w:jc w:val="center"/>
              <w:rPr>
                <w:b/>
                <w:bCs/>
                <w:szCs w:val="18"/>
              </w:rPr>
            </w:pPr>
            <w:r w:rsidRPr="00376110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7E69926" w14:textId="77777777" w:rsidR="002A7D96" w:rsidRPr="00376110" w:rsidRDefault="002A7D96" w:rsidP="0036570E">
            <w:pPr>
              <w:jc w:val="center"/>
              <w:rPr>
                <w:b/>
                <w:bCs/>
              </w:rPr>
            </w:pPr>
            <w:r w:rsidRPr="00376110">
              <w:rPr>
                <w:b/>
                <w:bCs/>
              </w:rPr>
              <w:t>UAP</w:t>
            </w:r>
          </w:p>
          <w:p w14:paraId="248E2285" w14:textId="77777777" w:rsidR="002A7D96" w:rsidRPr="00376110" w:rsidRDefault="002A7D96" w:rsidP="0036570E">
            <w:pPr>
              <w:jc w:val="center"/>
              <w:rPr>
                <w:b/>
                <w:bCs/>
                <w:szCs w:val="18"/>
              </w:rPr>
            </w:pPr>
            <w:r w:rsidRPr="00376110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A7D96" w14:paraId="1898B634" w14:textId="77777777" w:rsidTr="0036570E">
        <w:trPr>
          <w:trHeight w:val="758"/>
        </w:trPr>
        <w:tc>
          <w:tcPr>
            <w:tcW w:w="3005" w:type="dxa"/>
            <w:vAlign w:val="center"/>
          </w:tcPr>
          <w:p w14:paraId="508156B1" w14:textId="140F2BF8" w:rsidR="002A7D96" w:rsidRPr="00376110" w:rsidRDefault="00827DD6" w:rsidP="0036570E">
            <w:pPr>
              <w:rPr>
                <w:bCs/>
              </w:rPr>
            </w:pPr>
            <w:r w:rsidRPr="00376110">
              <w:rPr>
                <w:bCs/>
              </w:rPr>
              <w:tab/>
              <w:t>JAVA. CLASS</w:t>
            </w:r>
          </w:p>
        </w:tc>
        <w:tc>
          <w:tcPr>
            <w:tcW w:w="3005" w:type="dxa"/>
            <w:vAlign w:val="center"/>
          </w:tcPr>
          <w:p w14:paraId="0CE79C0C" w14:textId="6E445436" w:rsidR="002A7D96" w:rsidRPr="00376110" w:rsidRDefault="00827DD6" w:rsidP="0036570E">
            <w:pPr>
              <w:jc w:val="center"/>
              <w:rPr>
                <w:bCs/>
              </w:rPr>
            </w:pPr>
            <w:r w:rsidRPr="00376110">
              <w:rPr>
                <w:bCs/>
              </w:rPr>
              <w:t>JAVA. CLASS, SQL</w:t>
            </w:r>
          </w:p>
        </w:tc>
        <w:tc>
          <w:tcPr>
            <w:tcW w:w="3005" w:type="dxa"/>
            <w:vAlign w:val="center"/>
          </w:tcPr>
          <w:p w14:paraId="2C5A205F" w14:textId="77777777" w:rsidR="002A7D96" w:rsidRPr="00376110" w:rsidRDefault="002A7D96" w:rsidP="0036570E">
            <w:pPr>
              <w:jc w:val="center"/>
              <w:rPr>
                <w:bCs/>
              </w:rPr>
            </w:pPr>
            <w:r w:rsidRPr="00376110">
              <w:rPr>
                <w:bCs/>
              </w:rPr>
              <w:t>-</w:t>
            </w:r>
          </w:p>
        </w:tc>
      </w:tr>
    </w:tbl>
    <w:p w14:paraId="692B7858" w14:textId="276BC800" w:rsidR="00542F38" w:rsidRPr="00F23967" w:rsidRDefault="00542F38" w:rsidP="00F23967">
      <w:pPr>
        <w:spacing w:line="360" w:lineRule="auto"/>
        <w:jc w:val="both"/>
        <w:rPr>
          <w:i/>
          <w:sz w:val="18"/>
          <w:szCs w:val="18"/>
        </w:rPr>
      </w:pPr>
    </w:p>
    <w:p w14:paraId="75A790A1" w14:textId="300F3B0E" w:rsidR="00F3705A" w:rsidRDefault="00F3705A">
      <w:pPr>
        <w:spacing w:after="200" w:line="276" w:lineRule="auto"/>
      </w:pPr>
      <w:r>
        <w:br w:type="page"/>
      </w:r>
    </w:p>
    <w:p w14:paraId="702C8D29" w14:textId="77777777" w:rsidR="00EA030E" w:rsidRPr="00AF037A" w:rsidRDefault="00EA030E" w:rsidP="00D33F3B">
      <w:pPr>
        <w:spacing w:after="200" w:line="276" w:lineRule="auto"/>
        <w:rPr>
          <w:sz w:val="18"/>
          <w:szCs w:val="18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116BDF4" w14:textId="3D10AB2C" w:rsidR="00AE480A" w:rsidRPr="000F5A20" w:rsidRDefault="00827DD6" w:rsidP="000F5A20">
      <w:pPr>
        <w:spacing w:after="240" w:line="360" w:lineRule="auto"/>
        <w:jc w:val="center"/>
        <w:rPr>
          <w:b/>
          <w:bCs/>
          <w:sz w:val="32"/>
          <w:szCs w:val="32"/>
        </w:rPr>
      </w:pPr>
      <w:r w:rsidRPr="00263D7E">
        <w:rPr>
          <w:b/>
          <w:bCs/>
          <w:sz w:val="32"/>
          <w:szCs w:val="32"/>
        </w:rPr>
        <w:t>NJuice</w:t>
      </w:r>
    </w:p>
    <w:p w14:paraId="50821068" w14:textId="6BE7AB73" w:rsidR="00AE480A" w:rsidRPr="002634D6" w:rsidRDefault="00827DD6" w:rsidP="00AE480A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 w:rsidRPr="00827DD6">
        <w:rPr>
          <w:color w:val="000000"/>
          <w:shd w:val="clear" w:color="auto" w:fill="FFFFFF"/>
        </w:rPr>
        <w:t>NJuice is an innovative juice store powered by the cutting-edge JavaFX technology</w:t>
      </w:r>
      <w:r w:rsidR="00AE480A" w:rsidRPr="00EA030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To accommodate new customers, you are chosen to create an application for NJuice’s </w:t>
      </w:r>
      <w:r>
        <w:rPr>
          <w:b/>
          <w:bCs/>
          <w:color w:val="000000"/>
          <w:shd w:val="clear" w:color="auto" w:fill="FFFFFF"/>
        </w:rPr>
        <w:t>customer</w:t>
      </w:r>
      <w:r>
        <w:rPr>
          <w:color w:val="000000"/>
          <w:shd w:val="clear" w:color="auto" w:fill="FFFFFF"/>
        </w:rPr>
        <w:t xml:space="preserve"> and </w:t>
      </w:r>
      <w:r>
        <w:rPr>
          <w:b/>
          <w:bCs/>
          <w:color w:val="000000"/>
          <w:shd w:val="clear" w:color="auto" w:fill="FFFFFF"/>
        </w:rPr>
        <w:t xml:space="preserve">admin. </w:t>
      </w:r>
      <w:r>
        <w:rPr>
          <w:color w:val="000000"/>
          <w:shd w:val="clear" w:color="auto" w:fill="FFFFFF"/>
        </w:rPr>
        <w:t xml:space="preserve">The program should be </w:t>
      </w:r>
      <w:r w:rsidR="002634D6">
        <w:rPr>
          <w:color w:val="000000"/>
          <w:shd w:val="clear" w:color="auto" w:fill="FFFFFF"/>
        </w:rPr>
        <w:t xml:space="preserve">made using </w:t>
      </w:r>
      <w:r w:rsidR="002634D6">
        <w:rPr>
          <w:b/>
          <w:bCs/>
          <w:color w:val="000000"/>
          <w:shd w:val="clear" w:color="auto" w:fill="FFFFFF"/>
        </w:rPr>
        <w:t>JavaFX Programming Language</w:t>
      </w:r>
      <w:r w:rsidR="002634D6">
        <w:rPr>
          <w:color w:val="000000"/>
          <w:shd w:val="clear" w:color="auto" w:fill="FFFFFF"/>
        </w:rPr>
        <w:t xml:space="preserve">, with </w:t>
      </w:r>
      <w:r w:rsidR="002634D6">
        <w:rPr>
          <w:b/>
          <w:bCs/>
          <w:color w:val="000000"/>
          <w:shd w:val="clear" w:color="auto" w:fill="FFFFFF"/>
        </w:rPr>
        <w:t>MySQL database Engine</w:t>
      </w:r>
      <w:r w:rsidR="002634D6">
        <w:rPr>
          <w:color w:val="000000"/>
          <w:shd w:val="clear" w:color="auto" w:fill="FFFFFF"/>
        </w:rPr>
        <w:t xml:space="preserve">. </w:t>
      </w:r>
      <w:r w:rsidR="002634D6" w:rsidRPr="00F8793B">
        <w:rPr>
          <w:b/>
          <w:bCs/>
        </w:rPr>
        <w:t xml:space="preserve">Ensure that you didn’t use regex, </w:t>
      </w:r>
      <w:r w:rsidR="002634D6">
        <w:rPr>
          <w:b/>
          <w:bCs/>
        </w:rPr>
        <w:t xml:space="preserve">Java </w:t>
      </w:r>
      <w:r w:rsidR="002634D6" w:rsidRPr="00F8793B">
        <w:rPr>
          <w:b/>
          <w:bCs/>
        </w:rPr>
        <w:t>FXML, JavaFX Scene Builder, or any library used outside the class materials</w:t>
      </w:r>
      <w:r w:rsidR="002634D6">
        <w:rPr>
          <w:b/>
          <w:bCs/>
        </w:rPr>
        <w:t xml:space="preserve"> in your project or it will affect your score</w:t>
      </w:r>
      <w:r w:rsidR="002634D6">
        <w:t>.</w:t>
      </w:r>
    </w:p>
    <w:p w14:paraId="1C48CE33" w14:textId="77777777" w:rsidR="002634D6" w:rsidRDefault="002634D6" w:rsidP="002634D6">
      <w:pPr>
        <w:spacing w:line="360" w:lineRule="auto"/>
        <w:jc w:val="both"/>
        <w:rPr>
          <w:color w:val="000000"/>
          <w:shd w:val="clear" w:color="auto" w:fill="FFFFFF"/>
        </w:rPr>
      </w:pPr>
    </w:p>
    <w:p w14:paraId="28BC4CA9" w14:textId="1902D241" w:rsidR="00AE480A" w:rsidRDefault="002634D6" w:rsidP="002634D6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There are some requirements to build this application:</w:t>
      </w:r>
    </w:p>
    <w:p w14:paraId="42C4F549" w14:textId="2055BCB7" w:rsidR="002634D6" w:rsidRDefault="006F0C5F" w:rsidP="006F0C5F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43574F3" wp14:editId="61D45828">
            <wp:extent cx="5760720" cy="4440312"/>
            <wp:effectExtent l="19050" t="19050" r="11430" b="17780"/>
            <wp:docPr id="99414508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5086" name="Picture 1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89170" w14:textId="77777777" w:rsidR="006F0C5F" w:rsidRDefault="006F0C5F" w:rsidP="006F0C5F">
      <w:pPr>
        <w:spacing w:line="360" w:lineRule="auto"/>
        <w:jc w:val="center"/>
        <w:rPr>
          <w:color w:val="000000"/>
          <w:shd w:val="clear" w:color="auto" w:fill="FFFFFF"/>
        </w:rPr>
      </w:pPr>
    </w:p>
    <w:p w14:paraId="2B91D492" w14:textId="78D7D205" w:rsidR="002634D6" w:rsidRPr="00EA030E" w:rsidRDefault="002634D6" w:rsidP="002634D6">
      <w:pPr>
        <w:spacing w:line="360" w:lineRule="auto"/>
        <w:jc w:val="both"/>
        <w:rPr>
          <w:color w:val="000000"/>
          <w:shd w:val="clear" w:color="auto" w:fill="FFFFFF"/>
        </w:rPr>
      </w:pPr>
      <w:r w:rsidRPr="002634D6">
        <w:rPr>
          <w:color w:val="000000"/>
          <w:shd w:val="clear" w:color="auto" w:fill="FFFFFF"/>
        </w:rPr>
        <w:t>Execute the provided create and insert query file on “</w:t>
      </w:r>
      <w:r>
        <w:rPr>
          <w:color w:val="000000"/>
          <w:shd w:val="clear" w:color="auto" w:fill="FFFFFF"/>
        </w:rPr>
        <w:t>njuice</w:t>
      </w:r>
      <w:r w:rsidRPr="002634D6">
        <w:rPr>
          <w:color w:val="000000"/>
          <w:shd w:val="clear" w:color="auto" w:fill="FFFFFF"/>
        </w:rPr>
        <w:t>” database! (“create+insert.sql”).</w:t>
      </w:r>
    </w:p>
    <w:p w14:paraId="685FA2E8" w14:textId="77777777" w:rsidR="00046E91" w:rsidRDefault="00046E91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8B3248A" w14:textId="06CFAE55" w:rsidR="00E562B9" w:rsidRPr="00E562B9" w:rsidRDefault="00E562B9" w:rsidP="00834AE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 w:rsidRPr="00E562B9">
        <w:rPr>
          <w:b/>
          <w:bCs/>
        </w:rPr>
        <w:lastRenderedPageBreak/>
        <w:t>Landing Page Navigation Bar</w:t>
      </w:r>
      <w:r w:rsidRPr="00396635">
        <w:t xml:space="preserve"> </w:t>
      </w:r>
    </w:p>
    <w:p w14:paraId="7DA36ACE" w14:textId="0B6400BF" w:rsidR="00E562B9" w:rsidRDefault="00E562B9" w:rsidP="00E562B9">
      <w:pPr>
        <w:pStyle w:val="ListParagraph"/>
        <w:spacing w:line="360" w:lineRule="auto"/>
        <w:jc w:val="both"/>
      </w:pPr>
      <w:r>
        <w:t xml:space="preserve">Landing Page Navigation Bar is a </w:t>
      </w:r>
      <w:r>
        <w:rPr>
          <w:b/>
          <w:bCs/>
        </w:rPr>
        <w:t>Menu Bar</w:t>
      </w:r>
      <w:r>
        <w:t xml:space="preserve">, with 1 </w:t>
      </w:r>
      <w:r w:rsidRPr="00E562B9">
        <w:rPr>
          <w:b/>
          <w:bCs/>
        </w:rPr>
        <w:t>Menu</w:t>
      </w:r>
      <w:r>
        <w:t xml:space="preserve"> “Dashboard” and 2 </w:t>
      </w:r>
      <w:r w:rsidRPr="00E562B9">
        <w:rPr>
          <w:b/>
          <w:bCs/>
        </w:rPr>
        <w:t>Menu Item</w:t>
      </w:r>
      <w:r>
        <w:t xml:space="preserve"> </w:t>
      </w:r>
      <w:r>
        <w:rPr>
          <w:b/>
          <w:bCs/>
        </w:rPr>
        <w:t>“</w:t>
      </w:r>
      <w:r>
        <w:t>Login” and “Register”</w:t>
      </w:r>
      <w:r w:rsidR="00D008A7">
        <w:t>. Landing Page Navigation Bar is used in Login Scene and Register Scene.</w:t>
      </w:r>
    </w:p>
    <w:p w14:paraId="0CC8AD61" w14:textId="640D3B24" w:rsidR="00B7519E" w:rsidRDefault="00F162FC" w:rsidP="00F162FC">
      <w:pPr>
        <w:spacing w:line="360" w:lineRule="auto"/>
        <w:jc w:val="center"/>
      </w:pPr>
      <w:r w:rsidRPr="00F162FC">
        <w:rPr>
          <w:noProof/>
        </w:rPr>
        <w:drawing>
          <wp:inline distT="0" distB="0" distL="0" distR="0" wp14:anchorId="6AA2B94E" wp14:editId="10542FC2">
            <wp:extent cx="5760720" cy="727636"/>
            <wp:effectExtent l="19050" t="19050" r="11430" b="15875"/>
            <wp:docPr id="1834204848" name="Picture 1" descr="A picture containing screenshot, text, softwar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04848" name="Picture 1" descr="A picture containing screenshot, text, software, design&#10;&#10;Description automatically generated"/>
                    <pic:cNvPicPr/>
                  </pic:nvPicPr>
                  <pic:blipFill rotWithShape="1">
                    <a:blip r:embed="rId9"/>
                    <a:srcRect l="347"/>
                    <a:stretch/>
                  </pic:blipFill>
                  <pic:spPr bwMode="auto">
                    <a:xfrm>
                      <a:off x="0" y="0"/>
                      <a:ext cx="5760720" cy="727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D0EE" w14:textId="19779866" w:rsidR="00F162FC" w:rsidRPr="00F162FC" w:rsidRDefault="00F162FC" w:rsidP="00F162FC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EA030E">
        <w:rPr>
          <w:b/>
          <w:bCs/>
          <w:color w:val="auto"/>
          <w:sz w:val="20"/>
          <w:szCs w:val="20"/>
        </w:rPr>
        <w:t xml:space="preserve">Figure </w:t>
      </w:r>
      <w:r w:rsidRPr="00EA030E">
        <w:rPr>
          <w:b/>
          <w:bCs/>
          <w:color w:val="auto"/>
          <w:sz w:val="20"/>
          <w:szCs w:val="20"/>
        </w:rPr>
        <w:fldChar w:fldCharType="begin"/>
      </w:r>
      <w:r w:rsidRPr="00EA030E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EA030E">
        <w:rPr>
          <w:b/>
          <w:bCs/>
          <w:color w:val="auto"/>
          <w:sz w:val="20"/>
          <w:szCs w:val="20"/>
        </w:rPr>
        <w:fldChar w:fldCharType="separate"/>
      </w:r>
      <w:r w:rsidRPr="00EA030E">
        <w:rPr>
          <w:b/>
          <w:bCs/>
          <w:noProof/>
          <w:color w:val="auto"/>
          <w:sz w:val="20"/>
          <w:szCs w:val="20"/>
        </w:rPr>
        <w:t>1</w:t>
      </w:r>
      <w:r w:rsidRPr="00EA030E">
        <w:rPr>
          <w:b/>
          <w:bCs/>
          <w:color w:val="auto"/>
          <w:sz w:val="20"/>
          <w:szCs w:val="20"/>
        </w:rPr>
        <w:fldChar w:fldCharType="end"/>
      </w:r>
      <w:r w:rsidRPr="00EA030E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color w:val="auto"/>
          <w:sz w:val="20"/>
          <w:szCs w:val="20"/>
        </w:rPr>
        <w:t>Landing Page Navigation Bar</w:t>
      </w:r>
    </w:p>
    <w:p w14:paraId="5AD5B1EE" w14:textId="04BED9B8" w:rsidR="00AE480A" w:rsidRPr="00E562B9" w:rsidRDefault="00396635" w:rsidP="00834AE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 w:rsidRPr="00E562B9">
        <w:rPr>
          <w:b/>
          <w:bCs/>
        </w:rPr>
        <w:t>Login Scene</w:t>
      </w:r>
    </w:p>
    <w:p w14:paraId="22434C8E" w14:textId="5423200D" w:rsidR="00396635" w:rsidRDefault="00396635" w:rsidP="00396635">
      <w:pPr>
        <w:pStyle w:val="ListParagraph"/>
        <w:spacing w:line="360" w:lineRule="auto"/>
        <w:jc w:val="both"/>
      </w:pPr>
      <w:r w:rsidRPr="00396635">
        <w:t xml:space="preserve">This is the first form which will appear when the program is run. The </w:t>
      </w:r>
      <w:r w:rsidRPr="00396635">
        <w:rPr>
          <w:b/>
          <w:bCs/>
        </w:rPr>
        <w:t>Login</w:t>
      </w:r>
      <w:r w:rsidRPr="00396635">
        <w:t xml:space="preserve"> </w:t>
      </w:r>
      <w:r w:rsidRPr="00396635">
        <w:rPr>
          <w:b/>
          <w:bCs/>
        </w:rPr>
        <w:t>Form</w:t>
      </w:r>
      <w:r w:rsidRPr="00396635">
        <w:t xml:space="preserve"> is used by users to </w:t>
      </w:r>
      <w:r w:rsidRPr="00396635">
        <w:rPr>
          <w:b/>
          <w:bCs/>
        </w:rPr>
        <w:t>login</w:t>
      </w:r>
      <w:r w:rsidRPr="00396635">
        <w:t>, so they can access the Main Form.</w:t>
      </w:r>
    </w:p>
    <w:p w14:paraId="011E150E" w14:textId="3A64930A" w:rsidR="00396635" w:rsidRDefault="00F162FC" w:rsidP="00046E91">
      <w:pPr>
        <w:spacing w:line="360" w:lineRule="auto"/>
        <w:jc w:val="center"/>
      </w:pPr>
      <w:r w:rsidRPr="00F162FC">
        <w:rPr>
          <w:noProof/>
        </w:rPr>
        <w:drawing>
          <wp:inline distT="0" distB="0" distL="0" distR="0" wp14:anchorId="3F69ADE4" wp14:editId="477CC790">
            <wp:extent cx="5760720" cy="4524930"/>
            <wp:effectExtent l="19050" t="19050" r="11430" b="28575"/>
            <wp:docPr id="1663769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9448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280"/>
                    <a:stretch/>
                  </pic:blipFill>
                  <pic:spPr bwMode="auto">
                    <a:xfrm>
                      <a:off x="0" y="0"/>
                      <a:ext cx="5760720" cy="45249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01FA9" w14:textId="431D8E71" w:rsidR="000423CD" w:rsidRPr="00582D76" w:rsidRDefault="00046E91" w:rsidP="00582D76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EA030E">
        <w:rPr>
          <w:b/>
          <w:bCs/>
          <w:color w:val="auto"/>
          <w:sz w:val="20"/>
          <w:szCs w:val="20"/>
        </w:rPr>
        <w:t xml:space="preserve">Figure </w:t>
      </w:r>
      <w:r w:rsidR="000423CD">
        <w:rPr>
          <w:b/>
          <w:bCs/>
          <w:color w:val="auto"/>
          <w:sz w:val="20"/>
          <w:szCs w:val="20"/>
        </w:rPr>
        <w:t>2</w:t>
      </w:r>
      <w:r w:rsidRPr="00EA030E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color w:val="auto"/>
          <w:sz w:val="20"/>
          <w:szCs w:val="20"/>
        </w:rPr>
        <w:t>Login Scene</w:t>
      </w:r>
      <w:r w:rsidR="00BB312C">
        <w:rPr>
          <w:b/>
          <w:bCs/>
          <w:color w:val="auto"/>
          <w:sz w:val="20"/>
          <w:szCs w:val="20"/>
        </w:rPr>
        <w:t xml:space="preserve">  </w:t>
      </w:r>
    </w:p>
    <w:p w14:paraId="64542EB0" w14:textId="57291DE4" w:rsidR="00396635" w:rsidRPr="00396635" w:rsidRDefault="00396635" w:rsidP="00396635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5317DCB0" w14:textId="02B71BA8" w:rsidR="00AE480A" w:rsidRDefault="00396635" w:rsidP="00AE480A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Username</w:t>
      </w:r>
      <w:r w:rsidR="00B77315">
        <w:t xml:space="preserve">, </w:t>
      </w:r>
      <w:r>
        <w:t>Password</w:t>
      </w:r>
      <w:r w:rsidR="00B77315">
        <w:t>, and Error Label</w:t>
      </w:r>
    </w:p>
    <w:p w14:paraId="18B24910" w14:textId="47A55191" w:rsidR="00396635" w:rsidRDefault="00396635" w:rsidP="00AE480A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Text Field </w:t>
      </w:r>
      <w:r w:rsidRPr="00396635">
        <w:t>fo</w:t>
      </w:r>
      <w:r>
        <w:t>r Username input</w:t>
      </w:r>
    </w:p>
    <w:p w14:paraId="43FA5E46" w14:textId="172307F1" w:rsidR="00396635" w:rsidRPr="00EA030E" w:rsidRDefault="00396635" w:rsidP="0039663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lastRenderedPageBreak/>
        <w:t xml:space="preserve">Password Field </w:t>
      </w:r>
      <w:r w:rsidRPr="00396635">
        <w:t>fo</w:t>
      </w:r>
      <w:r>
        <w:t>r Password input</w:t>
      </w:r>
    </w:p>
    <w:p w14:paraId="35F46F22" w14:textId="1FD4F5B1" w:rsidR="00396635" w:rsidRDefault="00396635" w:rsidP="0039663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 </w:t>
      </w:r>
      <w:r w:rsidRPr="00396635">
        <w:t>fo</w:t>
      </w:r>
      <w:r>
        <w:t>r Login Button</w:t>
      </w:r>
    </w:p>
    <w:p w14:paraId="4D208277" w14:textId="77777777" w:rsidR="00396635" w:rsidRDefault="00396635" w:rsidP="00396635">
      <w:pPr>
        <w:pStyle w:val="ListParagraph"/>
        <w:spacing w:line="360" w:lineRule="auto"/>
        <w:ind w:left="851"/>
        <w:jc w:val="both"/>
      </w:pPr>
    </w:p>
    <w:p w14:paraId="1CA8E827" w14:textId="2415C068" w:rsidR="00396635" w:rsidRPr="00396635" w:rsidRDefault="00396635" w:rsidP="00396635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788FE969" w14:textId="0F2075EA" w:rsidR="00396635" w:rsidRPr="00EA030E" w:rsidRDefault="00396635" w:rsidP="00AE480A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>
        <w:rPr>
          <w:b/>
          <w:bCs/>
        </w:rPr>
        <w:t>Login</w:t>
      </w:r>
      <w:r>
        <w:t xml:space="preserve"> button, then validate:</w:t>
      </w:r>
    </w:p>
    <w:p w14:paraId="557A34FC" w14:textId="01226645" w:rsidR="00AE480A" w:rsidRPr="00396635" w:rsidRDefault="00396635" w:rsidP="00AE480A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Username</w:t>
      </w:r>
      <w:r>
        <w:t xml:space="preserve"> and</w:t>
      </w:r>
      <w:r>
        <w:rPr>
          <w:b/>
          <w:bCs/>
        </w:rPr>
        <w:t xml:space="preserve"> Password </w:t>
      </w:r>
      <w:r>
        <w:t>must be filled in.</w:t>
      </w:r>
    </w:p>
    <w:p w14:paraId="3E278261" w14:textId="3C68BC9B" w:rsidR="00396635" w:rsidRPr="00396635" w:rsidRDefault="00396635" w:rsidP="00396635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Username</w:t>
      </w:r>
      <w:r>
        <w:t xml:space="preserve"> and</w:t>
      </w:r>
      <w:r>
        <w:rPr>
          <w:b/>
          <w:bCs/>
        </w:rPr>
        <w:t xml:space="preserve"> Password </w:t>
      </w:r>
      <w:r>
        <w:t xml:space="preserve">must </w:t>
      </w:r>
      <w:r w:rsidRPr="00396635">
        <w:rPr>
          <w:b/>
          <w:bCs/>
        </w:rPr>
        <w:t>exist</w:t>
      </w:r>
      <w:r>
        <w:t xml:space="preserve"> and </w:t>
      </w:r>
      <w:r w:rsidRPr="00396635">
        <w:rPr>
          <w:b/>
          <w:bCs/>
        </w:rPr>
        <w:t>match</w:t>
      </w:r>
      <w:r>
        <w:t xml:space="preserve"> in database.</w:t>
      </w:r>
    </w:p>
    <w:p w14:paraId="56D4477C" w14:textId="2C0CC567" w:rsidR="00396635" w:rsidRPr="00396635" w:rsidRDefault="00396635" w:rsidP="00396635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  <w:rPr>
          <w:b/>
          <w:bCs/>
        </w:rPr>
      </w:pPr>
      <w:r>
        <w:t xml:space="preserve">The program will validate </w:t>
      </w:r>
      <w:r w:rsidRPr="00493DAC">
        <w:rPr>
          <w:b/>
          <w:bCs/>
        </w:rPr>
        <w:t>role</w:t>
      </w:r>
      <w:r>
        <w:t xml:space="preserve"> (user</w:t>
      </w:r>
      <w:r w:rsidR="00083B81">
        <w:t xml:space="preserve"> </w:t>
      </w:r>
      <w:r>
        <w:t>/</w:t>
      </w:r>
      <w:r w:rsidR="00083B81">
        <w:t xml:space="preserve"> </w:t>
      </w:r>
      <w:r>
        <w:t>admin)</w:t>
      </w:r>
    </w:p>
    <w:p w14:paraId="54D8A763" w14:textId="77777777" w:rsidR="00083ED9" w:rsidRDefault="00382FD9" w:rsidP="00AE480A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</w:pPr>
      <w:r>
        <w:t>If password and email matches</w:t>
      </w:r>
      <w:r w:rsidR="00083ED9">
        <w:t>:</w:t>
      </w:r>
    </w:p>
    <w:p w14:paraId="23DE1876" w14:textId="77777777" w:rsidR="00083ED9" w:rsidRDefault="00083ED9" w:rsidP="00083ED9">
      <w:pPr>
        <w:pStyle w:val="ListParagraph"/>
        <w:spacing w:line="360" w:lineRule="auto"/>
        <w:ind w:left="1276"/>
        <w:jc w:val="both"/>
      </w:pPr>
      <w:r>
        <w:t>D</w:t>
      </w:r>
      <w:r w:rsidR="00493DAC">
        <w:t xml:space="preserve">irect user to </w:t>
      </w:r>
      <w:r w:rsidR="00382FD9">
        <w:rPr>
          <w:b/>
          <w:bCs/>
        </w:rPr>
        <w:t xml:space="preserve">Customer </w:t>
      </w:r>
      <w:r w:rsidR="00493DAC" w:rsidRPr="00493DAC">
        <w:rPr>
          <w:b/>
          <w:bCs/>
        </w:rPr>
        <w:t>Scene</w:t>
      </w:r>
      <w:r w:rsidR="00382FD9">
        <w:rPr>
          <w:b/>
          <w:bCs/>
        </w:rPr>
        <w:t xml:space="preserve"> </w:t>
      </w:r>
      <w:r w:rsidR="00382FD9">
        <w:t xml:space="preserve">if </w:t>
      </w:r>
      <w:r w:rsidR="00382FD9" w:rsidRPr="00382FD9">
        <w:t>the</w:t>
      </w:r>
      <w:r w:rsidR="00382FD9">
        <w:t xml:space="preserve"> user is a customer </w:t>
      </w:r>
      <w:r w:rsidR="00493DAC" w:rsidRPr="00382FD9">
        <w:t>or</w:t>
      </w:r>
      <w:r w:rsidR="00493DAC">
        <w:t xml:space="preserve"> </w:t>
      </w:r>
    </w:p>
    <w:p w14:paraId="4C4F9AB6" w14:textId="170CDA1F" w:rsidR="00AE480A" w:rsidRPr="00EA030E" w:rsidRDefault="00083ED9" w:rsidP="00083ED9">
      <w:pPr>
        <w:pStyle w:val="ListParagraph"/>
        <w:spacing w:line="360" w:lineRule="auto"/>
        <w:ind w:left="1276"/>
        <w:jc w:val="both"/>
      </w:pPr>
      <w:r>
        <w:t xml:space="preserve">Direct user to </w:t>
      </w:r>
      <w:r w:rsidR="00493DAC">
        <w:rPr>
          <w:b/>
          <w:bCs/>
        </w:rPr>
        <w:t xml:space="preserve">Admin Scene </w:t>
      </w:r>
      <w:r w:rsidR="00382FD9">
        <w:t xml:space="preserve">if the user is an </w:t>
      </w:r>
      <w:r w:rsidR="00263D7E">
        <w:t>admin.</w:t>
      </w:r>
    </w:p>
    <w:p w14:paraId="2B8CCC04" w14:textId="1608896D" w:rsidR="00AE480A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failed to login, display an </w:t>
      </w:r>
      <w:r>
        <w:rPr>
          <w:b/>
          <w:bCs/>
        </w:rPr>
        <w:t>Error</w:t>
      </w:r>
      <w:r w:rsidR="00BB312C">
        <w:rPr>
          <w:b/>
          <w:bCs/>
        </w:rPr>
        <w:t xml:space="preserve"> Label</w:t>
      </w:r>
      <w:r>
        <w:t>.</w:t>
      </w:r>
    </w:p>
    <w:p w14:paraId="4BC33F3A" w14:textId="77777777" w:rsidR="003F6922" w:rsidRDefault="003F6922" w:rsidP="003F6922">
      <w:pPr>
        <w:pStyle w:val="ListParagraph"/>
        <w:spacing w:line="360" w:lineRule="auto"/>
        <w:ind w:left="851"/>
        <w:jc w:val="both"/>
      </w:pPr>
    </w:p>
    <w:p w14:paraId="714F3963" w14:textId="77777777" w:rsidR="003F6922" w:rsidRDefault="003F6922" w:rsidP="003F6922">
      <w:pPr>
        <w:spacing w:line="360" w:lineRule="auto"/>
        <w:jc w:val="center"/>
      </w:pPr>
      <w:r w:rsidRPr="003F6922">
        <w:rPr>
          <w:b/>
          <w:bCs/>
          <w:noProof/>
        </w:rPr>
        <w:drawing>
          <wp:inline distT="0" distB="0" distL="0" distR="0" wp14:anchorId="7340A235" wp14:editId="150A49E0">
            <wp:extent cx="5760720" cy="4587107"/>
            <wp:effectExtent l="19050" t="19050" r="11430" b="23495"/>
            <wp:docPr id="28975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595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10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0DA8C" w14:textId="246D0D4B" w:rsidR="009E143F" w:rsidRPr="009E143F" w:rsidRDefault="003F6922" w:rsidP="009E143F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EA030E"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t>3</w:t>
      </w:r>
      <w:r w:rsidRPr="00EA030E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color w:val="auto"/>
          <w:sz w:val="20"/>
          <w:szCs w:val="20"/>
        </w:rPr>
        <w:t xml:space="preserve">Error Label for Failed Credential </w:t>
      </w:r>
      <w:r w:rsidR="009E143F">
        <w:rPr>
          <w:b/>
          <w:bCs/>
        </w:rPr>
        <w:br w:type="page"/>
      </w:r>
    </w:p>
    <w:p w14:paraId="55D7E612" w14:textId="6FF26530" w:rsidR="00A832A6" w:rsidRDefault="00A832A6" w:rsidP="00A832A6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Register</w:t>
      </w:r>
      <w:r w:rsidRPr="00396635">
        <w:rPr>
          <w:b/>
          <w:bCs/>
        </w:rPr>
        <w:t xml:space="preserve"> Scene</w:t>
      </w:r>
    </w:p>
    <w:p w14:paraId="56A21AE7" w14:textId="5D998E44" w:rsidR="00A832A6" w:rsidRPr="00170BF8" w:rsidRDefault="00170BF8" w:rsidP="00A832A6">
      <w:pPr>
        <w:pStyle w:val="ListParagraph"/>
        <w:spacing w:line="360" w:lineRule="auto"/>
        <w:jc w:val="both"/>
      </w:pPr>
      <w:r>
        <w:t xml:space="preserve">User can access register scene from the navigation bar (dashboard) </w:t>
      </w:r>
      <w:r>
        <w:rPr>
          <w:b/>
          <w:bCs/>
        </w:rPr>
        <w:t>Menu Bar</w:t>
      </w:r>
      <w:r>
        <w:t xml:space="preserve">. The </w:t>
      </w:r>
      <w:r>
        <w:rPr>
          <w:b/>
          <w:bCs/>
        </w:rPr>
        <w:t>Register Form</w:t>
      </w:r>
      <w:r>
        <w:t xml:space="preserve"> is used by users to </w:t>
      </w:r>
      <w:r>
        <w:rPr>
          <w:b/>
          <w:bCs/>
        </w:rPr>
        <w:t>Register</w:t>
      </w:r>
      <w:r>
        <w:t>.</w:t>
      </w:r>
    </w:p>
    <w:p w14:paraId="77F84961" w14:textId="77777777" w:rsidR="009E143F" w:rsidRDefault="009E143F" w:rsidP="009E143F">
      <w:pPr>
        <w:spacing w:line="360" w:lineRule="auto"/>
        <w:jc w:val="center"/>
      </w:pPr>
      <w:r w:rsidRPr="009E143F">
        <w:rPr>
          <w:noProof/>
        </w:rPr>
        <w:drawing>
          <wp:inline distT="0" distB="0" distL="0" distR="0" wp14:anchorId="01BD5DF5" wp14:editId="1C4F06EA">
            <wp:extent cx="5760720" cy="4510579"/>
            <wp:effectExtent l="19050" t="19050" r="11430" b="23495"/>
            <wp:docPr id="64630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0721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10"/>
                    <a:stretch/>
                  </pic:blipFill>
                  <pic:spPr bwMode="auto">
                    <a:xfrm>
                      <a:off x="0" y="0"/>
                      <a:ext cx="5760720" cy="451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5CCB" w14:textId="3F618E71" w:rsidR="009E143F" w:rsidRPr="00B67702" w:rsidRDefault="009E143F" w:rsidP="009E143F">
      <w:pPr>
        <w:spacing w:line="360" w:lineRule="auto"/>
        <w:jc w:val="center"/>
        <w:rPr>
          <w:i/>
          <w:iCs/>
        </w:rPr>
      </w:pPr>
      <w:r w:rsidRPr="00B67702">
        <w:rPr>
          <w:b/>
          <w:bCs/>
          <w:i/>
          <w:iCs/>
          <w:sz w:val="20"/>
          <w:szCs w:val="20"/>
        </w:rPr>
        <w:t>Figure 4. Register Scene</w:t>
      </w:r>
    </w:p>
    <w:p w14:paraId="1FE0C545" w14:textId="77777777" w:rsidR="00A832A6" w:rsidRPr="00396635" w:rsidRDefault="00A832A6" w:rsidP="00A832A6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2F7EF5B6" w14:textId="4C2F9E9F" w:rsidR="00170BF8" w:rsidRPr="00170BF8" w:rsidRDefault="00170BF8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Menu Bar </w:t>
      </w:r>
      <w:r>
        <w:t xml:space="preserve">for Landing </w:t>
      </w:r>
      <w:r w:rsidR="007A1F23">
        <w:t xml:space="preserve">Pages </w:t>
      </w:r>
      <w:r>
        <w:t>Navigation Bar</w:t>
      </w:r>
    </w:p>
    <w:p w14:paraId="0CFCB8EB" w14:textId="4A4AB7EE" w:rsidR="00A832A6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Username and Password</w:t>
      </w:r>
    </w:p>
    <w:p w14:paraId="564EC279" w14:textId="77777777" w:rsidR="00A832A6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Text Field </w:t>
      </w:r>
      <w:r w:rsidRPr="00396635">
        <w:t>fo</w:t>
      </w:r>
      <w:r>
        <w:t>r Username input</w:t>
      </w:r>
    </w:p>
    <w:p w14:paraId="26877127" w14:textId="77777777" w:rsidR="00A832A6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Password Field </w:t>
      </w:r>
      <w:r w:rsidRPr="00396635">
        <w:t>fo</w:t>
      </w:r>
      <w:r>
        <w:t>r Password input</w:t>
      </w:r>
    </w:p>
    <w:p w14:paraId="2DE22B6D" w14:textId="7D1F5F40" w:rsidR="00170BF8" w:rsidRPr="00EA030E" w:rsidRDefault="00170BF8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Checkbox</w:t>
      </w:r>
      <w:r>
        <w:t xml:space="preserve"> for Agreeing terms and conditions.</w:t>
      </w:r>
    </w:p>
    <w:p w14:paraId="350CACCD" w14:textId="2A098547" w:rsidR="00A832A6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 </w:t>
      </w:r>
      <w:r w:rsidRPr="00396635">
        <w:t>fo</w:t>
      </w:r>
      <w:r>
        <w:t xml:space="preserve">r </w:t>
      </w:r>
      <w:r w:rsidR="00170BF8">
        <w:t xml:space="preserve">Register </w:t>
      </w:r>
      <w:r>
        <w:t>Button</w:t>
      </w:r>
    </w:p>
    <w:p w14:paraId="424E00D3" w14:textId="77777777" w:rsidR="00A832A6" w:rsidRDefault="00A832A6" w:rsidP="00A832A6">
      <w:pPr>
        <w:pStyle w:val="ListParagraph"/>
        <w:spacing w:line="360" w:lineRule="auto"/>
        <w:ind w:left="851"/>
        <w:jc w:val="both"/>
      </w:pPr>
    </w:p>
    <w:p w14:paraId="45827C03" w14:textId="77777777" w:rsidR="00A832A6" w:rsidRPr="00396635" w:rsidRDefault="00A832A6" w:rsidP="00A832A6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39DC655E" w14:textId="77777777" w:rsidR="00A832A6" w:rsidRPr="00EA030E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>
        <w:rPr>
          <w:b/>
          <w:bCs/>
        </w:rPr>
        <w:t>Login</w:t>
      </w:r>
      <w:r>
        <w:t xml:space="preserve"> button, then validate:</w:t>
      </w:r>
    </w:p>
    <w:p w14:paraId="57299EAA" w14:textId="6EC54E33" w:rsidR="00A832A6" w:rsidRPr="00396635" w:rsidRDefault="00A832A6" w:rsidP="00A832A6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Username</w:t>
      </w:r>
      <w:r w:rsidR="00382FD9">
        <w:t xml:space="preserve">, </w:t>
      </w:r>
      <w:r>
        <w:rPr>
          <w:b/>
          <w:bCs/>
        </w:rPr>
        <w:t>Password</w:t>
      </w:r>
      <w:r w:rsidR="00382FD9" w:rsidRPr="00382FD9">
        <w:t>,</w:t>
      </w:r>
      <w:r w:rsidR="00382FD9">
        <w:rPr>
          <w:b/>
          <w:bCs/>
        </w:rPr>
        <w:t xml:space="preserve"> </w:t>
      </w:r>
      <w:r w:rsidR="00382FD9">
        <w:t xml:space="preserve">and </w:t>
      </w:r>
      <w:r w:rsidR="00382FD9">
        <w:rPr>
          <w:b/>
          <w:bCs/>
        </w:rPr>
        <w:t>Terms and Conditions</w:t>
      </w:r>
      <w:r>
        <w:rPr>
          <w:b/>
          <w:bCs/>
        </w:rPr>
        <w:t xml:space="preserve"> </w:t>
      </w:r>
      <w:r>
        <w:t>must be filled in.</w:t>
      </w:r>
    </w:p>
    <w:p w14:paraId="72B8BF97" w14:textId="75DB2F49" w:rsidR="00A832A6" w:rsidRPr="00B16BDD" w:rsidRDefault="00A832A6" w:rsidP="00A832A6">
      <w:pPr>
        <w:pStyle w:val="ListParagraph"/>
        <w:numPr>
          <w:ilvl w:val="2"/>
          <w:numId w:val="15"/>
        </w:numPr>
        <w:spacing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Username</w:t>
      </w:r>
      <w:r>
        <w:t xml:space="preserve"> </w:t>
      </w:r>
      <w:r w:rsidR="00382FD9">
        <w:t xml:space="preserve">is </w:t>
      </w:r>
      <w:r w:rsidR="00382FD9">
        <w:rPr>
          <w:b/>
          <w:bCs/>
        </w:rPr>
        <w:t>not already taken</w:t>
      </w:r>
      <w:r w:rsidR="00382FD9">
        <w:t xml:space="preserve"> in the database</w:t>
      </w:r>
      <w:r>
        <w:t>.</w:t>
      </w:r>
    </w:p>
    <w:p w14:paraId="0348511C" w14:textId="77777777" w:rsidR="003308F5" w:rsidRPr="00A35C65" w:rsidRDefault="00B16BDD" w:rsidP="003308F5">
      <w:pPr>
        <w:pStyle w:val="ListParagraph"/>
        <w:numPr>
          <w:ilvl w:val="0"/>
          <w:numId w:val="16"/>
        </w:numPr>
        <w:spacing w:line="360" w:lineRule="auto"/>
        <w:jc w:val="both"/>
        <w:rPr>
          <w:highlight w:val="yellow"/>
        </w:rPr>
      </w:pPr>
      <w:r w:rsidRPr="00A35C65">
        <w:rPr>
          <w:highlight w:val="yellow"/>
        </w:rPr>
        <w:lastRenderedPageBreak/>
        <w:t xml:space="preserve">If </w:t>
      </w:r>
      <w:r w:rsidR="007B4323" w:rsidRPr="00A35C65">
        <w:rPr>
          <w:highlight w:val="yellow"/>
        </w:rPr>
        <w:t xml:space="preserve">the </w:t>
      </w:r>
      <w:r w:rsidRPr="00A35C65">
        <w:rPr>
          <w:highlight w:val="yellow"/>
        </w:rPr>
        <w:t xml:space="preserve">user successfully </w:t>
      </w:r>
      <w:r w:rsidR="00D008A7" w:rsidRPr="00A35C65">
        <w:rPr>
          <w:highlight w:val="yellow"/>
        </w:rPr>
        <w:t>registers</w:t>
      </w:r>
      <w:r w:rsidRPr="00A35C65">
        <w:rPr>
          <w:highlight w:val="yellow"/>
        </w:rPr>
        <w:t xml:space="preserve">, the program will </w:t>
      </w:r>
      <w:r w:rsidRPr="00A35C65">
        <w:rPr>
          <w:b/>
          <w:bCs/>
          <w:highlight w:val="yellow"/>
        </w:rPr>
        <w:t>insert a new user account to the database</w:t>
      </w:r>
      <w:r w:rsidRPr="00A35C65">
        <w:rPr>
          <w:highlight w:val="yellow"/>
        </w:rPr>
        <w:t xml:space="preserve"> as a customer.</w:t>
      </w:r>
      <w:r w:rsidR="00D008A7" w:rsidRPr="00A35C65">
        <w:rPr>
          <w:highlight w:val="yellow"/>
        </w:rPr>
        <w:t xml:space="preserve"> Then d</w:t>
      </w:r>
      <w:r w:rsidR="00A832A6" w:rsidRPr="00A35C65">
        <w:rPr>
          <w:highlight w:val="yellow"/>
        </w:rPr>
        <w:t xml:space="preserve">irect </w:t>
      </w:r>
      <w:r w:rsidR="00D008A7" w:rsidRPr="00A35C65">
        <w:rPr>
          <w:highlight w:val="yellow"/>
        </w:rPr>
        <w:t>the user</w:t>
      </w:r>
      <w:r w:rsidR="00A832A6" w:rsidRPr="00A35C65">
        <w:rPr>
          <w:highlight w:val="yellow"/>
        </w:rPr>
        <w:t xml:space="preserve"> to </w:t>
      </w:r>
      <w:r w:rsidR="00382FD9" w:rsidRPr="00A35C65">
        <w:rPr>
          <w:b/>
          <w:bCs/>
          <w:highlight w:val="yellow"/>
        </w:rPr>
        <w:t>Login Scene</w:t>
      </w:r>
      <w:r w:rsidR="00A832A6" w:rsidRPr="00A35C65">
        <w:rPr>
          <w:highlight w:val="yellow"/>
        </w:rPr>
        <w:t>.</w:t>
      </w:r>
    </w:p>
    <w:p w14:paraId="360C5268" w14:textId="6480AE6B" w:rsidR="00A832A6" w:rsidRPr="00EA030E" w:rsidRDefault="003308F5" w:rsidP="003308F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996E97" wp14:editId="533450ED">
                <wp:extent cx="6156325" cy="866775"/>
                <wp:effectExtent l="19050" t="19050" r="15875" b="19050"/>
                <wp:docPr id="21047919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866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3E196" w14:textId="108AC169" w:rsidR="003308F5" w:rsidRDefault="003308F5" w:rsidP="003308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CUXXX</w:t>
                            </w:r>
                          </w:p>
                          <w:p w14:paraId="57E2263C" w14:textId="77777777" w:rsidR="003308F5" w:rsidRDefault="003308F5" w:rsidP="003308F5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: Last inserted number plus by one</w:t>
                            </w:r>
                          </w:p>
                          <w:p w14:paraId="19E1B779" w14:textId="3A19B8B0" w:rsidR="003308F5" w:rsidRDefault="003308F5" w:rsidP="003308F5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Example: CU001, CU002, CU003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96E97" id="Rectangle 19" o:spid="_x0000_s1026" style="width:484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" fillcolor="white [3201]" strokecolor="black [3213]" strokeweight="2pt">
                <v:textbox>
                  <w:txbxContent>
                    <w:p w14:paraId="68B3E196" w14:textId="108AC169" w:rsidR="003308F5" w:rsidRDefault="003308F5" w:rsidP="003308F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</w:p>
                    <w:p w14:paraId="57E2263C" w14:textId="77777777" w:rsidR="003308F5" w:rsidRDefault="003308F5" w:rsidP="003308F5">
                      <w:pPr>
                        <w:jc w:val="center"/>
                      </w:pPr>
                      <w:r>
                        <w:t xml:space="preserve">Where 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>: Last inserted number plus by one</w:t>
                      </w:r>
                    </w:p>
                    <w:p w14:paraId="19E1B779" w14:textId="3A19B8B0" w:rsidR="003308F5" w:rsidRDefault="003308F5" w:rsidP="003308F5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Example:</w:t>
                      </w:r>
                      <w:r>
                        <w:rPr>
                          <w:bCs/>
                        </w:rPr>
                        <w:t xml:space="preserve"> CU</w:t>
                      </w:r>
                      <w:r>
                        <w:rPr>
                          <w:bCs/>
                        </w:rPr>
                        <w:t xml:space="preserve">001, </w:t>
                      </w:r>
                      <w:r>
                        <w:rPr>
                          <w:bCs/>
                        </w:rPr>
                        <w:t>CU</w:t>
                      </w:r>
                      <w:r>
                        <w:rPr>
                          <w:bCs/>
                        </w:rPr>
                        <w:t xml:space="preserve">002, </w:t>
                      </w:r>
                      <w:r>
                        <w:rPr>
                          <w:bCs/>
                        </w:rPr>
                        <w:t>CU</w:t>
                      </w:r>
                      <w:r>
                        <w:rPr>
                          <w:bCs/>
                        </w:rPr>
                        <w:t>003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1C2338E" w14:textId="54D309C2" w:rsidR="00A832A6" w:rsidRDefault="00A832A6" w:rsidP="00A832A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>If the user failed to</w:t>
      </w:r>
      <w:r w:rsidR="003C2448">
        <w:t xml:space="preserve"> register</w:t>
      </w:r>
      <w:r>
        <w:t xml:space="preserve">, display an </w:t>
      </w:r>
      <w:r>
        <w:rPr>
          <w:b/>
          <w:bCs/>
        </w:rPr>
        <w:t xml:space="preserve">Error </w:t>
      </w:r>
      <w:r w:rsidR="007E41A5">
        <w:rPr>
          <w:b/>
          <w:bCs/>
        </w:rPr>
        <w:t>Label</w:t>
      </w:r>
      <w:r>
        <w:t>.</w:t>
      </w:r>
    </w:p>
    <w:p w14:paraId="2C70D0A2" w14:textId="77777777" w:rsidR="00B67702" w:rsidRDefault="00B67702" w:rsidP="00B67702">
      <w:pPr>
        <w:pStyle w:val="ListParagraph"/>
        <w:spacing w:line="360" w:lineRule="auto"/>
        <w:ind w:left="851"/>
        <w:jc w:val="both"/>
      </w:pPr>
    </w:p>
    <w:p w14:paraId="1392D79D" w14:textId="7FBAC72A" w:rsidR="00D008A7" w:rsidRDefault="007E41A5" w:rsidP="00974069">
      <w:pPr>
        <w:spacing w:after="200" w:line="276" w:lineRule="auto"/>
        <w:jc w:val="center"/>
        <w:rPr>
          <w:b/>
          <w:bCs/>
        </w:rPr>
      </w:pPr>
      <w:r w:rsidRPr="007E41A5">
        <w:rPr>
          <w:b/>
          <w:bCs/>
          <w:noProof/>
        </w:rPr>
        <w:drawing>
          <wp:inline distT="0" distB="0" distL="0" distR="0" wp14:anchorId="472065F4" wp14:editId="49A2D366">
            <wp:extent cx="6273858" cy="4928870"/>
            <wp:effectExtent l="19050" t="19050" r="12700" b="24130"/>
            <wp:docPr id="115278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499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10"/>
                    <a:stretch/>
                  </pic:blipFill>
                  <pic:spPr bwMode="auto">
                    <a:xfrm>
                      <a:off x="0" y="0"/>
                      <a:ext cx="6273858" cy="49288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A10B1" w14:textId="1A0EC632" w:rsidR="008A1B1D" w:rsidRPr="00B67702" w:rsidRDefault="008A1B1D" w:rsidP="008A1B1D">
      <w:pPr>
        <w:spacing w:line="360" w:lineRule="auto"/>
        <w:jc w:val="center"/>
        <w:rPr>
          <w:i/>
          <w:iCs/>
        </w:rPr>
      </w:pPr>
      <w:r w:rsidRPr="00B67702">
        <w:rPr>
          <w:b/>
          <w:bCs/>
          <w:i/>
          <w:iCs/>
          <w:sz w:val="20"/>
          <w:szCs w:val="20"/>
        </w:rPr>
        <w:t>Figure 5. Error for input field</w:t>
      </w:r>
    </w:p>
    <w:p w14:paraId="765DF867" w14:textId="54EC1D04" w:rsidR="008A1B1D" w:rsidRDefault="008A1B1D" w:rsidP="00974069">
      <w:pPr>
        <w:spacing w:after="200" w:line="276" w:lineRule="auto"/>
        <w:jc w:val="center"/>
        <w:rPr>
          <w:b/>
          <w:bCs/>
        </w:rPr>
      </w:pPr>
      <w:r w:rsidRPr="008A1B1D">
        <w:rPr>
          <w:b/>
          <w:bCs/>
          <w:noProof/>
        </w:rPr>
        <w:lastRenderedPageBreak/>
        <w:drawing>
          <wp:inline distT="0" distB="0" distL="0" distR="0" wp14:anchorId="01221373" wp14:editId="08DC7002">
            <wp:extent cx="5760720" cy="4510423"/>
            <wp:effectExtent l="19050" t="19050" r="11430" b="23495"/>
            <wp:docPr id="116209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596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421" b="1"/>
                    <a:stretch/>
                  </pic:blipFill>
                  <pic:spPr bwMode="auto">
                    <a:xfrm>
                      <a:off x="0" y="0"/>
                      <a:ext cx="5760720" cy="451042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E912" w14:textId="3DB345ED" w:rsidR="008A1B1D" w:rsidRPr="00B67702" w:rsidRDefault="008A1B1D" w:rsidP="008A1B1D">
      <w:pPr>
        <w:spacing w:line="360" w:lineRule="auto"/>
        <w:jc w:val="center"/>
        <w:rPr>
          <w:i/>
          <w:iCs/>
        </w:rPr>
      </w:pPr>
      <w:r w:rsidRPr="00B67702">
        <w:rPr>
          <w:b/>
          <w:bCs/>
          <w:i/>
          <w:iCs/>
          <w:sz w:val="20"/>
          <w:szCs w:val="20"/>
        </w:rPr>
        <w:t>Figure 6. Error Label for not Unique Username</w:t>
      </w:r>
    </w:p>
    <w:p w14:paraId="22E491CB" w14:textId="77777777" w:rsidR="008A1B1D" w:rsidRDefault="008A1B1D" w:rsidP="00974069">
      <w:pPr>
        <w:spacing w:after="200" w:line="276" w:lineRule="auto"/>
        <w:jc w:val="center"/>
        <w:rPr>
          <w:b/>
          <w:bCs/>
        </w:rPr>
      </w:pPr>
    </w:p>
    <w:p w14:paraId="22F8F792" w14:textId="27676258" w:rsidR="00374CC5" w:rsidRDefault="00374CC5" w:rsidP="00D008A7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Customer Navigation Bar</w:t>
      </w:r>
    </w:p>
    <w:p w14:paraId="2E4CDE1C" w14:textId="36E4D296" w:rsidR="00374CC5" w:rsidRDefault="00374CC5" w:rsidP="00374CC5">
      <w:pPr>
        <w:pStyle w:val="ListParagraph"/>
        <w:spacing w:line="360" w:lineRule="auto"/>
        <w:jc w:val="both"/>
      </w:pPr>
      <w:r>
        <w:t xml:space="preserve">Customer navigation bar is a toolbar that is used in </w:t>
      </w:r>
      <w:r w:rsidRPr="00374CC5">
        <w:rPr>
          <w:b/>
          <w:bCs/>
        </w:rPr>
        <w:t>Customer Home Scene</w:t>
      </w:r>
      <w:r>
        <w:t xml:space="preserve"> and </w:t>
      </w:r>
      <w:r>
        <w:rPr>
          <w:b/>
          <w:bCs/>
        </w:rPr>
        <w:t>Customer Checkout</w:t>
      </w:r>
      <w:r>
        <w:t xml:space="preserve"> </w:t>
      </w:r>
      <w:r>
        <w:rPr>
          <w:b/>
          <w:bCs/>
        </w:rPr>
        <w:t>Scene</w:t>
      </w:r>
      <w:r>
        <w:t>.</w:t>
      </w:r>
    </w:p>
    <w:p w14:paraId="4341AEF5" w14:textId="6B28A4D1" w:rsidR="00374CC5" w:rsidRDefault="00A0076D" w:rsidP="00A0076D">
      <w:pPr>
        <w:spacing w:line="360" w:lineRule="auto"/>
        <w:jc w:val="center"/>
      </w:pPr>
      <w:r w:rsidRPr="00A0076D">
        <w:rPr>
          <w:noProof/>
        </w:rPr>
        <w:drawing>
          <wp:inline distT="0" distB="0" distL="0" distR="0" wp14:anchorId="1147C40A" wp14:editId="5F464FCC">
            <wp:extent cx="5754709" cy="560936"/>
            <wp:effectExtent l="19050" t="19050" r="17780" b="10795"/>
            <wp:docPr id="204003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7797" name=""/>
                    <pic:cNvPicPr/>
                  </pic:nvPicPr>
                  <pic:blipFill rotWithShape="1">
                    <a:blip r:embed="rId15"/>
                    <a:srcRect t="1520" b="-1"/>
                    <a:stretch/>
                  </pic:blipFill>
                  <pic:spPr bwMode="auto">
                    <a:xfrm>
                      <a:off x="0" y="0"/>
                      <a:ext cx="5760720" cy="5615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9E9D" w14:textId="3B283720" w:rsidR="00A0076D" w:rsidRPr="00B67702" w:rsidRDefault="00A0076D" w:rsidP="00A0076D">
      <w:pPr>
        <w:spacing w:line="360" w:lineRule="auto"/>
        <w:jc w:val="center"/>
        <w:rPr>
          <w:i/>
          <w:iCs/>
        </w:rPr>
      </w:pPr>
      <w:r w:rsidRPr="00B67702">
        <w:rPr>
          <w:b/>
          <w:bCs/>
          <w:i/>
          <w:iCs/>
          <w:sz w:val="20"/>
          <w:szCs w:val="20"/>
        </w:rPr>
        <w:t>Figure 7. Error Label for not Unique Username</w:t>
      </w:r>
    </w:p>
    <w:p w14:paraId="5E20995E" w14:textId="77777777" w:rsidR="00A0076D" w:rsidRDefault="00A0076D" w:rsidP="00A0076D">
      <w:pPr>
        <w:spacing w:line="360" w:lineRule="auto"/>
        <w:jc w:val="center"/>
      </w:pPr>
    </w:p>
    <w:p w14:paraId="69D83A02" w14:textId="4730EB5D" w:rsidR="00374CC5" w:rsidRDefault="00374CC5" w:rsidP="00374CC5">
      <w:pPr>
        <w:pStyle w:val="ListParagraph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Components:</w:t>
      </w:r>
    </w:p>
    <w:p w14:paraId="4DE83F4E" w14:textId="3DEAE5C1" w:rsidR="00374CC5" w:rsidRDefault="00374CC5" w:rsidP="00374CC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Toolbar</w:t>
      </w:r>
      <w:r>
        <w:t xml:space="preserve"> to hold the navigation bar.</w:t>
      </w:r>
    </w:p>
    <w:p w14:paraId="6F05BA85" w14:textId="4FEDC27C" w:rsidR="00374CC5" w:rsidRPr="00374CC5" w:rsidRDefault="00374CC5" w:rsidP="00374CC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Button</w:t>
      </w:r>
      <w:r>
        <w:t xml:space="preserve"> for logout</w:t>
      </w:r>
    </w:p>
    <w:p w14:paraId="72FB3C24" w14:textId="78225AA7" w:rsidR="00374CC5" w:rsidRDefault="00374CC5" w:rsidP="00374CC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customer greeting (“hi, [username]”)</w:t>
      </w:r>
    </w:p>
    <w:p w14:paraId="2E3CE341" w14:textId="77777777" w:rsidR="00EB3E2F" w:rsidRPr="00374CC5" w:rsidRDefault="00EB3E2F" w:rsidP="00EA4E16">
      <w:pPr>
        <w:pStyle w:val="ListParagraph"/>
        <w:spacing w:line="360" w:lineRule="auto"/>
        <w:ind w:left="851"/>
        <w:jc w:val="both"/>
      </w:pPr>
    </w:p>
    <w:p w14:paraId="343FB616" w14:textId="77777777" w:rsidR="00B67702" w:rsidRDefault="00B6770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C30ECDD" w14:textId="6B0E5F16" w:rsidR="00D008A7" w:rsidRDefault="00D008A7" w:rsidP="00D008A7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Customer Home</w:t>
      </w:r>
      <w:r w:rsidR="00376110">
        <w:rPr>
          <w:b/>
          <w:bCs/>
        </w:rPr>
        <w:tab/>
      </w:r>
    </w:p>
    <w:p w14:paraId="3BFBA224" w14:textId="6D2AD127" w:rsidR="00D008A7" w:rsidRPr="00193505" w:rsidRDefault="00193505" w:rsidP="00D008A7">
      <w:pPr>
        <w:pStyle w:val="ListParagraph"/>
        <w:spacing w:line="360" w:lineRule="auto"/>
        <w:jc w:val="both"/>
      </w:pPr>
      <w:r>
        <w:t xml:space="preserve">User is redirected to customer home scene if the user role is a </w:t>
      </w:r>
      <w:r>
        <w:rPr>
          <w:b/>
          <w:bCs/>
        </w:rPr>
        <w:t>Customer</w:t>
      </w:r>
      <w:r>
        <w:t xml:space="preserve">. In this scene, user can </w:t>
      </w:r>
      <w:r w:rsidRPr="00193505">
        <w:rPr>
          <w:b/>
          <w:bCs/>
        </w:rPr>
        <w:t>access</w:t>
      </w:r>
      <w:r>
        <w:t xml:space="preserve"> their cart, </w:t>
      </w:r>
      <w:r w:rsidRPr="00193505">
        <w:rPr>
          <w:b/>
          <w:bCs/>
        </w:rPr>
        <w:t>delete</w:t>
      </w:r>
      <w:r>
        <w:t xml:space="preserve"> items in their cart, </w:t>
      </w:r>
      <w:r w:rsidRPr="00193505">
        <w:rPr>
          <w:b/>
          <w:bCs/>
        </w:rPr>
        <w:t>add new item</w:t>
      </w:r>
      <w:r>
        <w:t xml:space="preserve"> to their cart, and </w:t>
      </w:r>
      <w:r w:rsidRPr="00193505">
        <w:rPr>
          <w:b/>
          <w:bCs/>
        </w:rPr>
        <w:t>checkout all items</w:t>
      </w:r>
      <w:r>
        <w:t xml:space="preserve"> in their cart. </w:t>
      </w:r>
    </w:p>
    <w:p w14:paraId="3F882056" w14:textId="3BA0DD0E" w:rsidR="00D008A7" w:rsidRDefault="00A0076D" w:rsidP="00A0076D">
      <w:pPr>
        <w:spacing w:line="360" w:lineRule="auto"/>
        <w:jc w:val="center"/>
      </w:pPr>
      <w:r w:rsidRPr="00A0076D">
        <w:rPr>
          <w:noProof/>
        </w:rPr>
        <w:drawing>
          <wp:inline distT="0" distB="0" distL="0" distR="0" wp14:anchorId="254D3EED" wp14:editId="1F45CCAF">
            <wp:extent cx="5760720" cy="4529856"/>
            <wp:effectExtent l="19050" t="19050" r="11430" b="23495"/>
            <wp:docPr id="958683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3860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-1" t="420" r="185"/>
                    <a:stretch/>
                  </pic:blipFill>
                  <pic:spPr bwMode="auto">
                    <a:xfrm>
                      <a:off x="0" y="0"/>
                      <a:ext cx="5760720" cy="45298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B5C8" w14:textId="2A5CE2A1" w:rsidR="00B67702" w:rsidRPr="00B67702" w:rsidRDefault="00B67702" w:rsidP="00B67702">
      <w:pPr>
        <w:spacing w:line="360" w:lineRule="auto"/>
        <w:jc w:val="center"/>
        <w:rPr>
          <w:i/>
          <w:iCs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8</w:t>
      </w:r>
      <w:r w:rsidRPr="00B67702">
        <w:rPr>
          <w:b/>
          <w:bCs/>
          <w:i/>
          <w:iCs/>
          <w:sz w:val="20"/>
          <w:szCs w:val="20"/>
        </w:rPr>
        <w:t xml:space="preserve">. </w:t>
      </w:r>
      <w:r>
        <w:rPr>
          <w:b/>
          <w:bCs/>
          <w:i/>
          <w:iCs/>
          <w:sz w:val="20"/>
          <w:szCs w:val="20"/>
        </w:rPr>
        <w:t>Customer Home Scene</w:t>
      </w:r>
    </w:p>
    <w:p w14:paraId="644D543D" w14:textId="77777777" w:rsidR="00D008A7" w:rsidRPr="00396635" w:rsidRDefault="00D008A7" w:rsidP="00D008A7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05A58F91" w14:textId="4845E772" w:rsidR="00D008A7" w:rsidRPr="00170BF8" w:rsidRDefault="00193505" w:rsidP="00D008A7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List</w:t>
      </w:r>
      <w:r>
        <w:t xml:space="preserve"> for user’s Cart</w:t>
      </w:r>
    </w:p>
    <w:p w14:paraId="3B815444" w14:textId="310249D7" w:rsidR="00D008A7" w:rsidRDefault="00D008A7" w:rsidP="00D008A7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</w:t>
      </w:r>
      <w:r w:rsidR="00193505">
        <w:t xml:space="preserve"> Title and Price</w:t>
      </w:r>
    </w:p>
    <w:p w14:paraId="4379B690" w14:textId="01554758" w:rsidR="00D008A7" w:rsidRPr="00EA030E" w:rsidRDefault="00D008A7" w:rsidP="00193505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Text Field </w:t>
      </w:r>
      <w:r w:rsidRPr="00396635">
        <w:t>fo</w:t>
      </w:r>
      <w:r>
        <w:t>r Username input</w:t>
      </w:r>
    </w:p>
    <w:p w14:paraId="2F5D7CF1" w14:textId="5904AC01" w:rsidR="00D008A7" w:rsidRDefault="00D008A7" w:rsidP="00D008A7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 </w:t>
      </w:r>
      <w:r w:rsidRPr="00396635">
        <w:t>fo</w:t>
      </w:r>
      <w:r>
        <w:t xml:space="preserve">r </w:t>
      </w:r>
      <w:r w:rsidR="00193505">
        <w:t>Add new item, Delete item, and Checkout</w:t>
      </w:r>
      <w:r w:rsidR="002A0BC1">
        <w:t>.</w:t>
      </w:r>
    </w:p>
    <w:p w14:paraId="308F0018" w14:textId="77777777" w:rsidR="00D008A7" w:rsidRDefault="00D008A7" w:rsidP="00D008A7">
      <w:pPr>
        <w:pStyle w:val="ListParagraph"/>
        <w:spacing w:line="360" w:lineRule="auto"/>
        <w:ind w:left="851"/>
        <w:jc w:val="both"/>
      </w:pPr>
    </w:p>
    <w:p w14:paraId="79036AB0" w14:textId="77777777" w:rsidR="00D008A7" w:rsidRPr="00396635" w:rsidRDefault="00D008A7" w:rsidP="00D008A7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56F7B9F3" w14:textId="49D733CC" w:rsidR="00B67702" w:rsidRPr="00B67702" w:rsidRDefault="00B67702" w:rsidP="006E436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  <w:rPr>
          <w:b/>
          <w:bCs/>
        </w:rPr>
      </w:pPr>
      <w:r>
        <w:t>Initially the list is empty, so show the empty message.</w:t>
      </w:r>
    </w:p>
    <w:p w14:paraId="2A512AFA" w14:textId="7F00A646" w:rsidR="00D008A7" w:rsidRPr="00B16BDD" w:rsidRDefault="00D008A7" w:rsidP="006E436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  <w:rPr>
          <w:b/>
          <w:bCs/>
        </w:rPr>
      </w:pPr>
      <w:r>
        <w:t xml:space="preserve">If the user clicks </w:t>
      </w:r>
      <w:r w:rsidR="006E4366">
        <w:rPr>
          <w:b/>
          <w:bCs/>
        </w:rPr>
        <w:t>Add new Item</w:t>
      </w:r>
      <w:r>
        <w:t xml:space="preserve"> button, then </w:t>
      </w:r>
      <w:r w:rsidR="00F06D60">
        <w:t>pops up</w:t>
      </w:r>
      <w:r w:rsidR="006E4366">
        <w:t xml:space="preserve"> </w:t>
      </w:r>
      <w:r w:rsidR="00F06D60">
        <w:t xml:space="preserve">the </w:t>
      </w:r>
      <w:r w:rsidR="006E4366">
        <w:rPr>
          <w:b/>
          <w:bCs/>
        </w:rPr>
        <w:t>Add New Item Scene.</w:t>
      </w:r>
    </w:p>
    <w:p w14:paraId="640D89FF" w14:textId="38618AF4" w:rsidR="00B67702" w:rsidRDefault="00D008A7" w:rsidP="00B67702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</w:t>
      </w:r>
      <w:r w:rsidR="006E4366">
        <w:t xml:space="preserve">clicks </w:t>
      </w:r>
      <w:r w:rsidR="006E4366">
        <w:rPr>
          <w:b/>
          <w:bCs/>
        </w:rPr>
        <w:t>Delete Item</w:t>
      </w:r>
      <w:r w:rsidR="003C6FB0">
        <w:rPr>
          <w:b/>
          <w:bCs/>
        </w:rPr>
        <w:t xml:space="preserve">, </w:t>
      </w:r>
      <w:r w:rsidR="003C6FB0">
        <w:t>then validate:</w:t>
      </w:r>
    </w:p>
    <w:p w14:paraId="111BC86F" w14:textId="18439163" w:rsidR="003C6FB0" w:rsidRDefault="003C6FB0" w:rsidP="003C6FB0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An item </w:t>
      </w:r>
      <w:r>
        <w:t xml:space="preserve">in list is </w:t>
      </w:r>
      <w:r w:rsidRPr="003C6FB0">
        <w:rPr>
          <w:b/>
          <w:bCs/>
        </w:rPr>
        <w:t>selected</w:t>
      </w:r>
      <w:r>
        <w:t>.</w:t>
      </w:r>
    </w:p>
    <w:p w14:paraId="28A83D8F" w14:textId="19B52BD2" w:rsidR="003C6FB0" w:rsidRPr="003C6FB0" w:rsidRDefault="003C6FB0" w:rsidP="003C6FB0">
      <w:pPr>
        <w:spacing w:line="360" w:lineRule="auto"/>
        <w:ind w:left="720"/>
        <w:jc w:val="both"/>
      </w:pPr>
      <w:r>
        <w:lastRenderedPageBreak/>
        <w:t xml:space="preserve">  If the validation succe</w:t>
      </w:r>
      <w:r w:rsidR="00594D84">
        <w:t>eds</w:t>
      </w:r>
      <w:r>
        <w:t xml:space="preserve">, proceed to </w:t>
      </w:r>
      <w:r>
        <w:rPr>
          <w:b/>
          <w:bCs/>
        </w:rPr>
        <w:t>Delete that item</w:t>
      </w:r>
      <w:r>
        <w:t xml:space="preserve"> from the user’s cart.</w:t>
      </w:r>
    </w:p>
    <w:p w14:paraId="6B3AE66A" w14:textId="647FCFFD" w:rsidR="00D008A7" w:rsidRDefault="00D008A7" w:rsidP="00D008A7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failed to </w:t>
      </w:r>
      <w:r w:rsidR="007A47BC">
        <w:t>delete an item</w:t>
      </w:r>
      <w:r>
        <w:t xml:space="preserve">, display an </w:t>
      </w:r>
      <w:r>
        <w:rPr>
          <w:b/>
          <w:bCs/>
        </w:rPr>
        <w:t>Error Alert</w:t>
      </w:r>
      <w:r>
        <w:t>.</w:t>
      </w:r>
    </w:p>
    <w:p w14:paraId="20425625" w14:textId="77777777" w:rsidR="00594D84" w:rsidRDefault="00594D84" w:rsidP="00594D84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>If the user clicks</w:t>
      </w:r>
      <w:r>
        <w:rPr>
          <w:b/>
          <w:bCs/>
        </w:rPr>
        <w:t xml:space="preserve"> Checkout cart</w:t>
      </w:r>
      <w:r>
        <w:t>, then validate:</w:t>
      </w:r>
    </w:p>
    <w:p w14:paraId="2BEF7C9E" w14:textId="102C8215" w:rsidR="00594D84" w:rsidRDefault="00594D84" w:rsidP="00594D84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>User’s</w:t>
      </w:r>
      <w:r>
        <w:t xml:space="preserve"> </w:t>
      </w:r>
      <w:r w:rsidRPr="00594D84">
        <w:rPr>
          <w:b/>
          <w:bCs/>
        </w:rPr>
        <w:t>cart</w:t>
      </w:r>
      <w:r>
        <w:t xml:space="preserve"> is </w:t>
      </w:r>
      <w:r w:rsidRPr="00594D84">
        <w:rPr>
          <w:b/>
          <w:bCs/>
        </w:rPr>
        <w:t>not empty.</w:t>
      </w:r>
    </w:p>
    <w:p w14:paraId="37F20361" w14:textId="4F18A69B" w:rsidR="00594D84" w:rsidRPr="00594D84" w:rsidRDefault="00594D84" w:rsidP="00594D84">
      <w:pPr>
        <w:spacing w:line="360" w:lineRule="auto"/>
        <w:ind w:left="720"/>
        <w:jc w:val="both"/>
      </w:pPr>
      <w:r>
        <w:t xml:space="preserve">  If the validation succeeds, direct the user to the </w:t>
      </w:r>
      <w:r>
        <w:rPr>
          <w:b/>
          <w:bCs/>
        </w:rPr>
        <w:t>Checkout Scene</w:t>
      </w:r>
      <w:r>
        <w:t>.</w:t>
      </w:r>
    </w:p>
    <w:p w14:paraId="5D7AF102" w14:textId="33D5563D" w:rsidR="00594D84" w:rsidRDefault="00594D84" w:rsidP="00594D84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failed to delete an item, display an </w:t>
      </w:r>
      <w:r>
        <w:rPr>
          <w:b/>
          <w:bCs/>
        </w:rPr>
        <w:t>Error Alert</w:t>
      </w:r>
      <w:r>
        <w:t>.</w:t>
      </w:r>
    </w:p>
    <w:p w14:paraId="3DE76693" w14:textId="6528288D" w:rsidR="00CF3851" w:rsidRDefault="006E4366" w:rsidP="00E4181D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Don’t forget to </w:t>
      </w:r>
      <w:r w:rsidRPr="006E4366">
        <w:rPr>
          <w:b/>
        </w:rPr>
        <w:t>refresh the scene</w:t>
      </w:r>
      <w:r>
        <w:t xml:space="preserve"> when changes happen so the result is shown immediately.</w:t>
      </w:r>
    </w:p>
    <w:p w14:paraId="64591461" w14:textId="39D13776" w:rsidR="00341EA5" w:rsidRPr="00341EA5" w:rsidRDefault="00E4181D" w:rsidP="00341EA5">
      <w:pPr>
        <w:spacing w:after="200" w:line="276" w:lineRule="auto"/>
        <w:jc w:val="center"/>
        <w:rPr>
          <w:b/>
          <w:bCs/>
        </w:rPr>
      </w:pPr>
      <w:r w:rsidRPr="00E4181D">
        <w:rPr>
          <w:b/>
          <w:bCs/>
          <w:noProof/>
        </w:rPr>
        <w:drawing>
          <wp:inline distT="0" distB="0" distL="0" distR="0" wp14:anchorId="60E60F97" wp14:editId="5F281625">
            <wp:extent cx="5760720" cy="4535036"/>
            <wp:effectExtent l="19050" t="19050" r="11430" b="18415"/>
            <wp:docPr id="10770770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701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7"/>
                    <a:srcRect l="442" t="281"/>
                    <a:stretch/>
                  </pic:blipFill>
                  <pic:spPr bwMode="auto">
                    <a:xfrm>
                      <a:off x="0" y="0"/>
                      <a:ext cx="5760720" cy="453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1EA5">
        <w:rPr>
          <w:b/>
          <w:bCs/>
        </w:rPr>
        <w:br/>
      </w: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9. Customer Home Scene after the user filled their cart</w:t>
      </w:r>
      <w:r w:rsidR="00341EA5">
        <w:rPr>
          <w:b/>
          <w:bCs/>
          <w:i/>
          <w:iCs/>
          <w:sz w:val="20"/>
          <w:szCs w:val="20"/>
        </w:rPr>
        <w:br/>
      </w:r>
    </w:p>
    <w:p w14:paraId="489D4422" w14:textId="296C4649" w:rsidR="00C25573" w:rsidRPr="00341EA5" w:rsidRDefault="00B67702" w:rsidP="00341EA5">
      <w:pPr>
        <w:spacing w:after="200" w:line="276" w:lineRule="auto"/>
        <w:jc w:val="center"/>
      </w:pPr>
      <w:r w:rsidRPr="00B67702">
        <w:rPr>
          <w:noProof/>
        </w:rPr>
        <w:drawing>
          <wp:inline distT="0" distB="0" distL="0" distR="0" wp14:anchorId="19D4E82A" wp14:editId="354CAC75">
            <wp:extent cx="3098223" cy="1545944"/>
            <wp:effectExtent l="19050" t="19050" r="26035" b="16510"/>
            <wp:docPr id="7814292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920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l="4285" t="7633" r="4618" b="7701"/>
                    <a:stretch/>
                  </pic:blipFill>
                  <pic:spPr bwMode="auto">
                    <a:xfrm>
                      <a:off x="0" y="0"/>
                      <a:ext cx="3111078" cy="155235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1EA5">
        <w:br/>
      </w:r>
      <w:r w:rsidRPr="00B67702">
        <w:rPr>
          <w:b/>
          <w:bCs/>
          <w:i/>
          <w:iCs/>
          <w:sz w:val="20"/>
          <w:szCs w:val="20"/>
        </w:rPr>
        <w:t xml:space="preserve">Figure </w:t>
      </w:r>
      <w:r w:rsidR="0067141C">
        <w:rPr>
          <w:b/>
          <w:bCs/>
          <w:i/>
          <w:iCs/>
          <w:sz w:val="20"/>
          <w:szCs w:val="20"/>
        </w:rPr>
        <w:t>10</w:t>
      </w:r>
      <w:r>
        <w:rPr>
          <w:b/>
          <w:bCs/>
          <w:i/>
          <w:iCs/>
          <w:sz w:val="20"/>
          <w:szCs w:val="20"/>
        </w:rPr>
        <w:t>. Error Alert if no juice is selected for delete.</w:t>
      </w:r>
    </w:p>
    <w:p w14:paraId="4D6309E2" w14:textId="252CB8BB" w:rsidR="00B67702" w:rsidRDefault="00B67702" w:rsidP="00B67702">
      <w:pPr>
        <w:spacing w:line="360" w:lineRule="auto"/>
        <w:jc w:val="center"/>
        <w:rPr>
          <w:i/>
          <w:iCs/>
        </w:rPr>
      </w:pPr>
      <w:r w:rsidRPr="00B67702">
        <w:rPr>
          <w:i/>
          <w:iCs/>
          <w:noProof/>
        </w:rPr>
        <w:lastRenderedPageBreak/>
        <w:drawing>
          <wp:inline distT="0" distB="0" distL="0" distR="0" wp14:anchorId="3FB7AE42" wp14:editId="0D298AE4">
            <wp:extent cx="2985293" cy="1463386"/>
            <wp:effectExtent l="19050" t="19050" r="24765" b="22860"/>
            <wp:docPr id="6277106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0677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l="555" t="1631"/>
                    <a:stretch/>
                  </pic:blipFill>
                  <pic:spPr bwMode="auto">
                    <a:xfrm>
                      <a:off x="0" y="0"/>
                      <a:ext cx="2995036" cy="146816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9C59" w14:textId="7E1CF6F0" w:rsidR="00E4181D" w:rsidRDefault="00B67702" w:rsidP="00E4181D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="0067141C">
        <w:rPr>
          <w:b/>
          <w:bCs/>
          <w:i/>
          <w:iCs/>
          <w:sz w:val="20"/>
          <w:szCs w:val="20"/>
        </w:rPr>
        <w:t>1</w:t>
      </w:r>
      <w:r>
        <w:rPr>
          <w:b/>
          <w:bCs/>
          <w:i/>
          <w:iCs/>
          <w:sz w:val="20"/>
          <w:szCs w:val="20"/>
        </w:rPr>
        <w:t>. Error Alert if no juice in cart for checkout.</w:t>
      </w:r>
    </w:p>
    <w:p w14:paraId="0C11BE0D" w14:textId="77777777" w:rsidR="00E4181D" w:rsidRPr="00E4181D" w:rsidRDefault="00E4181D" w:rsidP="00E4181D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</w:p>
    <w:p w14:paraId="33A52AC1" w14:textId="1EBD379A" w:rsidR="00921A38" w:rsidRDefault="00921A38" w:rsidP="00921A38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Customer Add New Item Scene</w:t>
      </w:r>
    </w:p>
    <w:p w14:paraId="62660ADF" w14:textId="0B32CE27" w:rsidR="00921A38" w:rsidRPr="00193505" w:rsidRDefault="00921A38" w:rsidP="00921A38">
      <w:pPr>
        <w:pStyle w:val="ListParagraph"/>
        <w:spacing w:line="360" w:lineRule="auto"/>
        <w:jc w:val="both"/>
      </w:pPr>
      <w:r>
        <w:t xml:space="preserve">In this scene </w:t>
      </w:r>
      <w:r w:rsidR="00F06D60">
        <w:t>users</w:t>
      </w:r>
      <w:r>
        <w:t xml:space="preserve"> can </w:t>
      </w:r>
      <w:r w:rsidRPr="00226E93">
        <w:rPr>
          <w:b/>
          <w:bCs/>
        </w:rPr>
        <w:t>add a new item to their cart</w:t>
      </w:r>
      <w:r>
        <w:t>.</w:t>
      </w:r>
      <w:r w:rsidR="00F06D60">
        <w:t xml:space="preserve"> This scene is a new </w:t>
      </w:r>
      <w:r w:rsidR="00226E93" w:rsidRPr="00226E93">
        <w:rPr>
          <w:b/>
          <w:bCs/>
        </w:rPr>
        <w:t>pop-up</w:t>
      </w:r>
      <w:r w:rsidR="00F06D60" w:rsidRPr="00226E93">
        <w:rPr>
          <w:b/>
          <w:bCs/>
        </w:rPr>
        <w:t xml:space="preserve"> window</w:t>
      </w:r>
      <w:r w:rsidR="00F06D60">
        <w:t xml:space="preserve"> that is separated from the main window.</w:t>
      </w:r>
      <w:r w:rsidR="00226E93">
        <w:t xml:space="preserve"> Customer add new item scene doesn’t have the customer navigation bar.</w:t>
      </w:r>
    </w:p>
    <w:p w14:paraId="7FBC0844" w14:textId="1BD14FA0" w:rsidR="00921A38" w:rsidRDefault="00121BD6" w:rsidP="00CF3851">
      <w:pPr>
        <w:spacing w:line="360" w:lineRule="auto"/>
        <w:jc w:val="center"/>
      </w:pPr>
      <w:r w:rsidRPr="00121BD6">
        <w:rPr>
          <w:noProof/>
        </w:rPr>
        <w:drawing>
          <wp:inline distT="0" distB="0" distL="0" distR="0" wp14:anchorId="47E86FBC" wp14:editId="0B95FD47">
            <wp:extent cx="5760720" cy="4500945"/>
            <wp:effectExtent l="19050" t="19050" r="11430" b="13970"/>
            <wp:docPr id="127791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980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97A4A" w14:textId="30D3B01C" w:rsidR="00CF3851" w:rsidRDefault="00CF3851" w:rsidP="00CF3851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="0067141C">
        <w:rPr>
          <w:b/>
          <w:bCs/>
          <w:i/>
          <w:iCs/>
          <w:sz w:val="20"/>
          <w:szCs w:val="20"/>
        </w:rPr>
        <w:t>2</w:t>
      </w:r>
      <w:r>
        <w:rPr>
          <w:b/>
          <w:bCs/>
          <w:i/>
          <w:iCs/>
          <w:sz w:val="20"/>
          <w:szCs w:val="20"/>
        </w:rPr>
        <w:t>. Customer add new item pop-up</w:t>
      </w:r>
    </w:p>
    <w:p w14:paraId="6B96112F" w14:textId="77777777" w:rsidR="00921A38" w:rsidRPr="00396635" w:rsidRDefault="00921A38" w:rsidP="00921A38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7291379B" w14:textId="19841272" w:rsidR="00121BD6" w:rsidRPr="00121BD6" w:rsidRDefault="00121BD6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Window</w:t>
      </w:r>
      <w:r>
        <w:t xml:space="preserve"> for the pop up with the title “Add new item”.</w:t>
      </w:r>
    </w:p>
    <w:p w14:paraId="771E3B45" w14:textId="3ACD570C" w:rsidR="00921A38" w:rsidRPr="00170BF8" w:rsidRDefault="00921A38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lastRenderedPageBreak/>
        <w:t>Combo Box</w:t>
      </w:r>
      <w:r>
        <w:t xml:space="preserve"> for juices option, Combo box </w:t>
      </w:r>
      <w:r w:rsidR="001A6631">
        <w:t xml:space="preserve">options are </w:t>
      </w:r>
      <w:r>
        <w:t xml:space="preserve">all </w:t>
      </w:r>
      <w:r>
        <w:rPr>
          <w:b/>
          <w:bCs/>
        </w:rPr>
        <w:t>Product Name</w:t>
      </w:r>
      <w:r>
        <w:t xml:space="preserve"> that exists in the database. </w:t>
      </w:r>
    </w:p>
    <w:p w14:paraId="5DD4C85D" w14:textId="6572023A" w:rsidR="00921A38" w:rsidRDefault="00921A38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Option, Price, Quantity, and Subtotal</w:t>
      </w:r>
    </w:p>
    <w:p w14:paraId="47179331" w14:textId="541DC910" w:rsidR="00921A38" w:rsidRPr="00EA030E" w:rsidRDefault="00921A38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Spinner </w:t>
      </w:r>
      <w:r w:rsidRPr="00396635">
        <w:t>fo</w:t>
      </w:r>
      <w:r>
        <w:t>r Quantity input</w:t>
      </w:r>
    </w:p>
    <w:p w14:paraId="6E769EDB" w14:textId="2E0B6FFB" w:rsidR="00921A38" w:rsidRDefault="00921A38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 </w:t>
      </w:r>
      <w:r w:rsidRPr="00396635">
        <w:t>fo</w:t>
      </w:r>
      <w:r>
        <w:t xml:space="preserve">r </w:t>
      </w:r>
      <w:r w:rsidR="001A6631">
        <w:t>Add New Item Button</w:t>
      </w:r>
      <w:r w:rsidR="006F6F93">
        <w:t>.</w:t>
      </w:r>
    </w:p>
    <w:p w14:paraId="57B93284" w14:textId="77777777" w:rsidR="00921A38" w:rsidRDefault="00921A38" w:rsidP="00921A38">
      <w:pPr>
        <w:pStyle w:val="ListParagraph"/>
        <w:spacing w:line="360" w:lineRule="auto"/>
        <w:ind w:left="851"/>
        <w:jc w:val="both"/>
      </w:pPr>
    </w:p>
    <w:p w14:paraId="36AB3781" w14:textId="6F7A9CC9" w:rsidR="00921A38" w:rsidRPr="00F06D60" w:rsidRDefault="00921A38" w:rsidP="00F06D60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67C24F49" w14:textId="76FEE677" w:rsidR="00765925" w:rsidRDefault="00765925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</w:t>
      </w:r>
      <w:r w:rsidRPr="00E4181D">
        <w:rPr>
          <w:b/>
          <w:bCs/>
        </w:rPr>
        <w:t>chooses</w:t>
      </w:r>
      <w:r>
        <w:t xml:space="preserve"> </w:t>
      </w:r>
      <w:r w:rsidRPr="00E4181D">
        <w:rPr>
          <w:b/>
          <w:bCs/>
        </w:rPr>
        <w:t>an</w:t>
      </w:r>
      <w:r>
        <w:t xml:space="preserve"> </w:t>
      </w:r>
      <w:r w:rsidRPr="00E4181D">
        <w:rPr>
          <w:b/>
          <w:bCs/>
        </w:rPr>
        <w:t>item</w:t>
      </w:r>
      <w:r>
        <w:t xml:space="preserve"> from the combo box, the </w:t>
      </w:r>
      <w:r w:rsidRPr="00E4181D">
        <w:rPr>
          <w:b/>
          <w:bCs/>
        </w:rPr>
        <w:t>product</w:t>
      </w:r>
      <w:r>
        <w:t xml:space="preserve"> </w:t>
      </w:r>
      <w:r w:rsidRPr="00E4181D">
        <w:rPr>
          <w:b/>
          <w:bCs/>
        </w:rPr>
        <w:t>information</w:t>
      </w:r>
      <w:r>
        <w:t xml:space="preserve"> will be shown.</w:t>
      </w:r>
    </w:p>
    <w:p w14:paraId="60F3AD37" w14:textId="1F0AAB61" w:rsidR="00765925" w:rsidRDefault="00765925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</w:t>
      </w:r>
      <w:r w:rsidRPr="00E4181D">
        <w:rPr>
          <w:b/>
          <w:bCs/>
        </w:rPr>
        <w:t>changes</w:t>
      </w:r>
      <w:r>
        <w:t xml:space="preserve"> the </w:t>
      </w:r>
      <w:r w:rsidRPr="00E4181D">
        <w:rPr>
          <w:b/>
          <w:bCs/>
        </w:rPr>
        <w:t>quantity</w:t>
      </w:r>
      <w:r>
        <w:t xml:space="preserve"> </w:t>
      </w:r>
      <w:r w:rsidRPr="00E4181D">
        <w:rPr>
          <w:b/>
          <w:bCs/>
        </w:rPr>
        <w:t>spinner</w:t>
      </w:r>
      <w:r>
        <w:t xml:space="preserve">, the </w:t>
      </w:r>
      <w:r w:rsidRPr="00E4181D">
        <w:rPr>
          <w:b/>
          <w:bCs/>
        </w:rPr>
        <w:t>total</w:t>
      </w:r>
      <w:r>
        <w:t xml:space="preserve"> </w:t>
      </w:r>
      <w:r w:rsidRPr="00E4181D">
        <w:rPr>
          <w:b/>
          <w:bCs/>
        </w:rPr>
        <w:t>price</w:t>
      </w:r>
      <w:r>
        <w:t xml:space="preserve"> will also change.</w:t>
      </w:r>
    </w:p>
    <w:p w14:paraId="617D261B" w14:textId="1D127294" w:rsidR="00921A38" w:rsidRDefault="00921A38" w:rsidP="00921A38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 w:rsidR="00226E93">
        <w:rPr>
          <w:b/>
          <w:bCs/>
        </w:rPr>
        <w:t>Add New</w:t>
      </w:r>
      <w:r>
        <w:rPr>
          <w:b/>
          <w:bCs/>
        </w:rPr>
        <w:t xml:space="preserve"> Item, </w:t>
      </w:r>
      <w:r>
        <w:t>then validate:</w:t>
      </w:r>
    </w:p>
    <w:p w14:paraId="192BB646" w14:textId="3CDA88AB" w:rsidR="00921A38" w:rsidRDefault="00921A38" w:rsidP="00921A3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An item </w:t>
      </w:r>
      <w:r>
        <w:t xml:space="preserve">in </w:t>
      </w:r>
      <w:r w:rsidR="00226E93">
        <w:t>combo box</w:t>
      </w:r>
      <w:r>
        <w:t xml:space="preserve"> is </w:t>
      </w:r>
      <w:r w:rsidRPr="003C6FB0">
        <w:rPr>
          <w:b/>
          <w:bCs/>
        </w:rPr>
        <w:t>selected</w:t>
      </w:r>
      <w:r>
        <w:t>.</w:t>
      </w:r>
    </w:p>
    <w:p w14:paraId="43553518" w14:textId="26F0E890" w:rsidR="00226E93" w:rsidRDefault="00226E93" w:rsidP="00921A3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The quantity </w:t>
      </w:r>
      <w:r>
        <w:t>spinner</w:t>
      </w:r>
      <w:r>
        <w:rPr>
          <w:b/>
          <w:bCs/>
        </w:rPr>
        <w:t xml:space="preserve"> </w:t>
      </w:r>
      <w:r>
        <w:t>is not below one.</w:t>
      </w:r>
    </w:p>
    <w:p w14:paraId="32E9B551" w14:textId="49CAADA2" w:rsidR="00226E93" w:rsidRPr="00226E93" w:rsidRDefault="00226E93" w:rsidP="00226E93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If the product </w:t>
      </w:r>
      <w:r>
        <w:t xml:space="preserve">is already in the user’s </w:t>
      </w:r>
      <w:r w:rsidR="00921A38">
        <w:t>cart.</w:t>
      </w:r>
    </w:p>
    <w:p w14:paraId="4ADDA5EA" w14:textId="2953F243" w:rsidR="00226E93" w:rsidRDefault="00226E93" w:rsidP="00226E93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</w:t>
      </w:r>
      <w:r>
        <w:rPr>
          <w:b/>
          <w:bCs/>
        </w:rPr>
        <w:t>the product is not in the user’s cart</w:t>
      </w:r>
      <w:r>
        <w:t xml:space="preserve">, then </w:t>
      </w:r>
      <w:r w:rsidRPr="00226E93">
        <w:rPr>
          <w:b/>
          <w:bCs/>
        </w:rPr>
        <w:t>insert a new item</w:t>
      </w:r>
      <w:r>
        <w:t xml:space="preserve"> to their cart.</w:t>
      </w:r>
    </w:p>
    <w:p w14:paraId="3B3E47B8" w14:textId="49FEFAC4" w:rsidR="002D3B5B" w:rsidRDefault="00226E93" w:rsidP="00E4181D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</w:t>
      </w:r>
      <w:r>
        <w:rPr>
          <w:b/>
          <w:bCs/>
        </w:rPr>
        <w:t xml:space="preserve">the product is in user's cart, </w:t>
      </w:r>
      <w:r>
        <w:t xml:space="preserve">then </w:t>
      </w:r>
      <w:r w:rsidRPr="00226E93">
        <w:rPr>
          <w:b/>
          <w:bCs/>
        </w:rPr>
        <w:t xml:space="preserve">add </w:t>
      </w:r>
      <w:r>
        <w:rPr>
          <w:b/>
          <w:bCs/>
        </w:rPr>
        <w:t xml:space="preserve">the </w:t>
      </w:r>
      <w:r w:rsidRPr="00226E93">
        <w:rPr>
          <w:b/>
          <w:bCs/>
        </w:rPr>
        <w:t>quantity</w:t>
      </w:r>
      <w:r>
        <w:t xml:space="preserve"> to that item in their cart.</w:t>
      </w:r>
    </w:p>
    <w:p w14:paraId="64693540" w14:textId="77777777" w:rsidR="00DF5F96" w:rsidRDefault="00DF5F96" w:rsidP="00F94F8C">
      <w:pPr>
        <w:pStyle w:val="ListParagraph"/>
        <w:spacing w:line="360" w:lineRule="auto"/>
        <w:ind w:left="851"/>
        <w:jc w:val="both"/>
      </w:pPr>
    </w:p>
    <w:p w14:paraId="6A54D898" w14:textId="7237EF9E" w:rsidR="00226E93" w:rsidRDefault="00121BD6" w:rsidP="002D3B5B">
      <w:pPr>
        <w:spacing w:after="200" w:line="276" w:lineRule="auto"/>
        <w:jc w:val="center"/>
        <w:rPr>
          <w:b/>
          <w:bCs/>
        </w:rPr>
      </w:pPr>
      <w:r w:rsidRPr="00121BD6">
        <w:rPr>
          <w:b/>
          <w:bCs/>
          <w:noProof/>
        </w:rPr>
        <w:drawing>
          <wp:inline distT="0" distB="0" distL="0" distR="0" wp14:anchorId="66F065C6" wp14:editId="3D054C7F">
            <wp:extent cx="2596279" cy="2750820"/>
            <wp:effectExtent l="19050" t="19050" r="13970" b="11430"/>
            <wp:docPr id="777972921" name="Picture 1" descr="A screenshot of a computer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72921" name="Picture 1" descr="A screenshot of a computer menu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097" cy="27538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148D1" w14:textId="6756EED2" w:rsidR="002D3B5B" w:rsidRPr="00E4181D" w:rsidRDefault="002D3B5B" w:rsidP="00E4181D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="0067141C">
        <w:rPr>
          <w:b/>
          <w:bCs/>
          <w:i/>
          <w:iCs/>
          <w:sz w:val="20"/>
          <w:szCs w:val="20"/>
        </w:rPr>
        <w:t>3</w:t>
      </w:r>
      <w:r>
        <w:rPr>
          <w:b/>
          <w:bCs/>
          <w:i/>
          <w:iCs/>
          <w:sz w:val="20"/>
          <w:szCs w:val="20"/>
        </w:rPr>
        <w:t>. Item Combo Box Options depends on the product in the database</w:t>
      </w:r>
    </w:p>
    <w:p w14:paraId="4C34D24C" w14:textId="1874AAF6" w:rsidR="002D3B5B" w:rsidRDefault="00121BD6" w:rsidP="002D3B5B">
      <w:pPr>
        <w:spacing w:after="200" w:line="276" w:lineRule="auto"/>
        <w:jc w:val="center"/>
        <w:rPr>
          <w:b/>
          <w:bCs/>
        </w:rPr>
      </w:pPr>
      <w:r w:rsidRPr="00121BD6">
        <w:rPr>
          <w:b/>
          <w:bCs/>
          <w:noProof/>
        </w:rPr>
        <w:lastRenderedPageBreak/>
        <w:drawing>
          <wp:inline distT="0" distB="0" distL="0" distR="0" wp14:anchorId="4ECF5B62" wp14:editId="34B4510C">
            <wp:extent cx="3099019" cy="3284220"/>
            <wp:effectExtent l="19050" t="19050" r="25400" b="11430"/>
            <wp:docPr id="150848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96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845" cy="3291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FDBD1" w14:textId="737932B3" w:rsidR="002D3B5B" w:rsidRDefault="002D3B5B" w:rsidP="002D3B5B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="0067141C">
        <w:rPr>
          <w:b/>
          <w:bCs/>
          <w:i/>
          <w:iCs/>
          <w:sz w:val="20"/>
          <w:szCs w:val="20"/>
        </w:rPr>
        <w:t>4</w:t>
      </w:r>
      <w:r>
        <w:rPr>
          <w:b/>
          <w:bCs/>
          <w:i/>
          <w:iCs/>
          <w:sz w:val="20"/>
          <w:szCs w:val="20"/>
        </w:rPr>
        <w:t>. After user choose an option, price, description and total price will be updated</w:t>
      </w:r>
    </w:p>
    <w:p w14:paraId="5914578F" w14:textId="77777777" w:rsidR="002D3B5B" w:rsidRDefault="002D3B5B" w:rsidP="002D3B5B">
      <w:pPr>
        <w:spacing w:after="200" w:line="276" w:lineRule="auto"/>
        <w:rPr>
          <w:b/>
          <w:bCs/>
        </w:rPr>
      </w:pPr>
    </w:p>
    <w:p w14:paraId="7E51B3E0" w14:textId="29D03F1F" w:rsidR="00E4181D" w:rsidRDefault="00121BD6" w:rsidP="00E4181D">
      <w:pPr>
        <w:spacing w:after="200" w:line="276" w:lineRule="auto"/>
        <w:jc w:val="center"/>
        <w:rPr>
          <w:b/>
          <w:bCs/>
        </w:rPr>
      </w:pPr>
      <w:r w:rsidRPr="00121BD6">
        <w:rPr>
          <w:b/>
          <w:bCs/>
          <w:noProof/>
        </w:rPr>
        <w:drawing>
          <wp:inline distT="0" distB="0" distL="0" distR="0" wp14:anchorId="3512500B" wp14:editId="0D909003">
            <wp:extent cx="3124200" cy="3304682"/>
            <wp:effectExtent l="19050" t="19050" r="19050" b="10160"/>
            <wp:docPr id="63859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629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8226" cy="330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E8D1E" w14:textId="4FAA6387" w:rsidR="00E4181D" w:rsidRDefault="00E4181D" w:rsidP="00E4181D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="0067141C">
        <w:rPr>
          <w:b/>
          <w:bCs/>
          <w:i/>
          <w:iCs/>
          <w:sz w:val="20"/>
          <w:szCs w:val="20"/>
        </w:rPr>
        <w:t>5</w:t>
      </w:r>
      <w:r>
        <w:rPr>
          <w:b/>
          <w:bCs/>
          <w:i/>
          <w:iCs/>
          <w:sz w:val="20"/>
          <w:szCs w:val="20"/>
        </w:rPr>
        <w:t xml:space="preserve">. If the quantity is changed, the total price will also </w:t>
      </w:r>
      <w:r w:rsidR="000E2E07">
        <w:rPr>
          <w:b/>
          <w:bCs/>
          <w:i/>
          <w:iCs/>
          <w:sz w:val="20"/>
          <w:szCs w:val="20"/>
        </w:rPr>
        <w:t>change</w:t>
      </w:r>
      <w:r>
        <w:rPr>
          <w:b/>
          <w:bCs/>
          <w:i/>
          <w:iCs/>
          <w:sz w:val="20"/>
          <w:szCs w:val="20"/>
        </w:rPr>
        <w:t>.</w:t>
      </w:r>
    </w:p>
    <w:p w14:paraId="48E30D06" w14:textId="6F286B5F" w:rsidR="002D3B5B" w:rsidRDefault="002D3B5B" w:rsidP="00E4181D">
      <w:pPr>
        <w:spacing w:after="200" w:line="276" w:lineRule="auto"/>
        <w:jc w:val="center"/>
        <w:rPr>
          <w:b/>
          <w:bCs/>
        </w:rPr>
      </w:pPr>
    </w:p>
    <w:p w14:paraId="7F36A239" w14:textId="77777777" w:rsidR="00B17575" w:rsidRDefault="00B1757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F767C4D" w14:textId="48E11D87" w:rsidR="00226E93" w:rsidRDefault="00226E93" w:rsidP="00226E93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Customer Checkout Scene</w:t>
      </w:r>
    </w:p>
    <w:p w14:paraId="71DCF788" w14:textId="0F72056A" w:rsidR="009629BE" w:rsidRPr="00226E93" w:rsidRDefault="00226E93" w:rsidP="009629BE">
      <w:pPr>
        <w:pStyle w:val="ListParagraph"/>
        <w:spacing w:line="360" w:lineRule="auto"/>
        <w:jc w:val="both"/>
      </w:pPr>
      <w:r>
        <w:t xml:space="preserve">In this scene users can </w:t>
      </w:r>
      <w:r>
        <w:rPr>
          <w:b/>
          <w:bCs/>
        </w:rPr>
        <w:t xml:space="preserve">view </w:t>
      </w:r>
      <w:r>
        <w:t xml:space="preserve">items, subtotal, and total price in their cart before they check out all items in their cart. User must also specify which payment type is used </w:t>
      </w:r>
      <w:r w:rsidR="009629BE">
        <w:t>in this transaction.</w:t>
      </w:r>
    </w:p>
    <w:p w14:paraId="0316B2B2" w14:textId="3A518F32" w:rsidR="00226E93" w:rsidRDefault="00DF5F96" w:rsidP="00DF5F96">
      <w:pPr>
        <w:spacing w:line="360" w:lineRule="auto"/>
        <w:jc w:val="center"/>
      </w:pPr>
      <w:r w:rsidRPr="00DF5F96">
        <w:rPr>
          <w:noProof/>
        </w:rPr>
        <w:drawing>
          <wp:inline distT="0" distB="0" distL="0" distR="0" wp14:anchorId="65EF55DE" wp14:editId="16B33D8F">
            <wp:extent cx="5760720" cy="4516670"/>
            <wp:effectExtent l="19050" t="19050" r="11430" b="17780"/>
            <wp:docPr id="1378429082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9082" name="Picture 1" descr="A screenshot of a checkou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FA202" w14:textId="6E12A866" w:rsidR="0067141C" w:rsidRDefault="0067141C" w:rsidP="0067141C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16 Checkout scene.</w:t>
      </w:r>
    </w:p>
    <w:p w14:paraId="79A1DD9C" w14:textId="77777777" w:rsidR="0067141C" w:rsidRDefault="0067141C" w:rsidP="00DF5F96">
      <w:pPr>
        <w:spacing w:line="360" w:lineRule="auto"/>
        <w:jc w:val="center"/>
      </w:pPr>
    </w:p>
    <w:p w14:paraId="4D06F6D0" w14:textId="281B74B3" w:rsidR="00226E93" w:rsidRPr="00170BF8" w:rsidRDefault="00226E93" w:rsidP="002773F8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1F376281" w14:textId="28F182F1" w:rsidR="00226E93" w:rsidRDefault="00226E93" w:rsidP="00226E93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</w:t>
      </w:r>
      <w:r w:rsidR="00864089">
        <w:t>Title, Items and Subtotal, and Total Price.</w:t>
      </w:r>
    </w:p>
    <w:p w14:paraId="2ACAB9A5" w14:textId="2C1D2DB2" w:rsidR="00226E93" w:rsidRPr="00EA030E" w:rsidRDefault="00864089" w:rsidP="00226E93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Radio Button</w:t>
      </w:r>
      <w:r w:rsidR="00226E93">
        <w:rPr>
          <w:b/>
          <w:bCs/>
        </w:rPr>
        <w:t xml:space="preserve"> </w:t>
      </w:r>
      <w:r w:rsidR="00226E93" w:rsidRPr="00396635">
        <w:t>fo</w:t>
      </w:r>
      <w:r w:rsidR="00226E93">
        <w:t xml:space="preserve">r </w:t>
      </w:r>
      <w:r>
        <w:t>Payment Type option</w:t>
      </w:r>
    </w:p>
    <w:p w14:paraId="3E40AD0F" w14:textId="70313882" w:rsidR="00226E93" w:rsidRDefault="00226E93" w:rsidP="00226E93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 </w:t>
      </w:r>
      <w:r w:rsidRPr="00396635">
        <w:t>fo</w:t>
      </w:r>
      <w:r>
        <w:t xml:space="preserve">r </w:t>
      </w:r>
      <w:r w:rsidR="00864089">
        <w:t xml:space="preserve">Cancel </w:t>
      </w:r>
      <w:r>
        <w:t>Button</w:t>
      </w:r>
      <w:r w:rsidR="00864089">
        <w:t xml:space="preserve"> and Checkout Button</w:t>
      </w:r>
      <w:r>
        <w:t>.</w:t>
      </w:r>
    </w:p>
    <w:p w14:paraId="523BE22E" w14:textId="77777777" w:rsidR="00226E93" w:rsidRDefault="00226E93" w:rsidP="00226E93">
      <w:pPr>
        <w:pStyle w:val="ListParagraph"/>
        <w:spacing w:line="360" w:lineRule="auto"/>
        <w:ind w:left="851"/>
        <w:jc w:val="both"/>
      </w:pPr>
    </w:p>
    <w:p w14:paraId="5E60CE5C" w14:textId="77777777" w:rsidR="00226E93" w:rsidRPr="00F06D60" w:rsidRDefault="00226E93" w:rsidP="00226E93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42D97C7C" w14:textId="5EF4CB89" w:rsidR="00226E93" w:rsidRDefault="00226E93" w:rsidP="00226E93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>If the user clicks</w:t>
      </w:r>
      <w:r w:rsidR="00FE161A">
        <w:t xml:space="preserve"> </w:t>
      </w:r>
      <w:r w:rsidR="00FE161A">
        <w:rPr>
          <w:b/>
          <w:bCs/>
        </w:rPr>
        <w:t>Checkout Button</w:t>
      </w:r>
      <w:r>
        <w:rPr>
          <w:b/>
          <w:bCs/>
        </w:rPr>
        <w:t xml:space="preserve">, </w:t>
      </w:r>
      <w:r>
        <w:t>then validate:</w:t>
      </w:r>
    </w:p>
    <w:p w14:paraId="2F336AA1" w14:textId="161DB3C0" w:rsidR="00226E93" w:rsidRDefault="001E025F" w:rsidP="00226E93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>A payment type</w:t>
      </w:r>
      <w:r>
        <w:t xml:space="preserve"> radio button is selected.</w:t>
      </w:r>
    </w:p>
    <w:p w14:paraId="2C4CC242" w14:textId="77777777" w:rsidR="002A0BC1" w:rsidRDefault="002A0BC1" w:rsidP="002A0BC1">
      <w:pPr>
        <w:spacing w:line="360" w:lineRule="auto"/>
        <w:jc w:val="both"/>
      </w:pPr>
    </w:p>
    <w:p w14:paraId="024251D7" w14:textId="77777777" w:rsidR="002A0BC1" w:rsidRDefault="002A0BC1" w:rsidP="002A0BC1">
      <w:pPr>
        <w:spacing w:line="360" w:lineRule="auto"/>
        <w:jc w:val="both"/>
      </w:pPr>
    </w:p>
    <w:p w14:paraId="4D581EC8" w14:textId="77777777" w:rsidR="002A0BC1" w:rsidRPr="00226E93" w:rsidRDefault="002A0BC1" w:rsidP="002A0BC1">
      <w:pPr>
        <w:spacing w:line="360" w:lineRule="auto"/>
        <w:jc w:val="both"/>
      </w:pPr>
    </w:p>
    <w:p w14:paraId="6E35F4CB" w14:textId="77777777" w:rsidR="00C31E61" w:rsidRDefault="00C31E61" w:rsidP="00C31E6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lastRenderedPageBreak/>
        <w:t>If the validation succeeds:</w:t>
      </w:r>
    </w:p>
    <w:p w14:paraId="628E7043" w14:textId="41C4C371" w:rsidR="00226E93" w:rsidRDefault="00C31E61" w:rsidP="00C31E61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>Insert</w:t>
      </w:r>
      <w:r>
        <w:t xml:space="preserve"> new </w:t>
      </w:r>
      <w:r>
        <w:rPr>
          <w:b/>
          <w:bCs/>
        </w:rPr>
        <w:t xml:space="preserve">transaction </w:t>
      </w:r>
      <w:r>
        <w:t>to the database</w:t>
      </w:r>
      <w:r w:rsidR="00C0150C">
        <w:t xml:space="preserve"> by generating </w:t>
      </w:r>
      <w:r w:rsidR="002A0BC1">
        <w:t>Id:</w:t>
      </w:r>
    </w:p>
    <w:p w14:paraId="42561FD5" w14:textId="39F1CCE9" w:rsidR="002A0BC1" w:rsidRDefault="002A0BC1" w:rsidP="002A0BC1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C4EDB04" wp14:editId="4834F029">
                <wp:extent cx="6156325" cy="866775"/>
                <wp:effectExtent l="19050" t="19050" r="15875" b="19050"/>
                <wp:docPr id="6766862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866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68BE" w14:textId="1E2AD38F" w:rsidR="002A0BC1" w:rsidRDefault="002A0BC1" w:rsidP="002A0B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TRXXX</w:t>
                            </w:r>
                          </w:p>
                          <w:p w14:paraId="64EEF818" w14:textId="375511C9" w:rsidR="002A0BC1" w:rsidRDefault="002A0BC1" w:rsidP="002A0BC1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: Last inserted number plus by one</w:t>
                            </w:r>
                          </w:p>
                          <w:p w14:paraId="18A8E021" w14:textId="677133EA" w:rsidR="002A0BC1" w:rsidRDefault="002A0BC1" w:rsidP="002A0BC1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Example:TR001, TR002, TR003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EDB04" id="Rectangle 19" o:spid="_x0000_s1026" style="width:484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" fillcolor="white [3201]" strokecolor="black [3213]" strokeweight="2pt">
                <v:textbox>
                  <w:txbxContent>
                    <w:p w14:paraId="1FF068BE" w14:textId="1E2AD38F" w:rsidR="002A0BC1" w:rsidRDefault="002A0BC1" w:rsidP="002A0B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TRXXX</w:t>
                      </w:r>
                    </w:p>
                    <w:p w14:paraId="64EEF818" w14:textId="375511C9" w:rsidR="002A0BC1" w:rsidRDefault="002A0BC1" w:rsidP="002A0BC1">
                      <w:pPr>
                        <w:jc w:val="center"/>
                      </w:pPr>
                      <w:r>
                        <w:t xml:space="preserve">Where 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>: Last inserted number plus by one</w:t>
                      </w:r>
                    </w:p>
                    <w:p w14:paraId="18A8E021" w14:textId="677133EA" w:rsidR="002A0BC1" w:rsidRDefault="002A0BC1" w:rsidP="002A0BC1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Example:TR001, TR002, TR003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4CAB17" w14:textId="23C66CA2" w:rsidR="00C31E61" w:rsidRDefault="00C31E61" w:rsidP="00C31E61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>Clear</w:t>
      </w:r>
      <w:r>
        <w:t xml:space="preserve"> </w:t>
      </w:r>
      <w:r>
        <w:rPr>
          <w:b/>
          <w:bCs/>
        </w:rPr>
        <w:t>user’s cart</w:t>
      </w:r>
      <w:r>
        <w:t>.</w:t>
      </w:r>
    </w:p>
    <w:p w14:paraId="1D81424F" w14:textId="38EF5725" w:rsidR="00C31E61" w:rsidRPr="00C31E61" w:rsidRDefault="00C31E61" w:rsidP="00C31E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C31E61">
        <w:t>Direct</w:t>
      </w:r>
      <w:r>
        <w:t xml:space="preserve"> user back to customer’s home page</w:t>
      </w:r>
    </w:p>
    <w:p w14:paraId="5B5687F9" w14:textId="2F87C681" w:rsidR="00E55636" w:rsidRDefault="00C31E61" w:rsidP="00F45E0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>
        <w:rPr>
          <w:b/>
          <w:bCs/>
        </w:rPr>
        <w:t xml:space="preserve">Cancel Button, </w:t>
      </w:r>
      <w:r>
        <w:t>then direct user back to customer's home</w:t>
      </w:r>
    </w:p>
    <w:p w14:paraId="6934206A" w14:textId="47590E3F" w:rsidR="000E2E07" w:rsidRDefault="000E2E07" w:rsidP="000E2E07">
      <w:pPr>
        <w:spacing w:line="360" w:lineRule="auto"/>
        <w:jc w:val="center"/>
      </w:pPr>
      <w:r w:rsidRPr="000E2E07">
        <w:rPr>
          <w:noProof/>
        </w:rPr>
        <w:drawing>
          <wp:inline distT="0" distB="0" distL="0" distR="0" wp14:anchorId="3E846EF6" wp14:editId="646C4A3C">
            <wp:extent cx="2417618" cy="1196524"/>
            <wp:effectExtent l="19050" t="19050" r="20955" b="22860"/>
            <wp:docPr id="17213633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3354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25"/>
                    <a:srcRect t="1615" r="606"/>
                    <a:stretch/>
                  </pic:blipFill>
                  <pic:spPr bwMode="auto">
                    <a:xfrm>
                      <a:off x="0" y="0"/>
                      <a:ext cx="2420674" cy="119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73E0C" w14:textId="3DF67B62" w:rsidR="0067141C" w:rsidRDefault="0067141C" w:rsidP="0067141C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 xml:space="preserve">17. Error message if payment is not </w:t>
      </w:r>
      <w:r w:rsidR="0066389A">
        <w:rPr>
          <w:b/>
          <w:bCs/>
          <w:i/>
          <w:iCs/>
          <w:sz w:val="20"/>
          <w:szCs w:val="20"/>
        </w:rPr>
        <w:t>selected.</w:t>
      </w:r>
    </w:p>
    <w:p w14:paraId="53F9D402" w14:textId="77777777" w:rsidR="0067141C" w:rsidRDefault="0067141C" w:rsidP="000E2E07">
      <w:pPr>
        <w:spacing w:line="360" w:lineRule="auto"/>
        <w:jc w:val="center"/>
      </w:pPr>
    </w:p>
    <w:p w14:paraId="516E6BBC" w14:textId="72E6868F" w:rsidR="000E2E07" w:rsidRDefault="000E2E07" w:rsidP="000E2E07">
      <w:pPr>
        <w:spacing w:line="360" w:lineRule="auto"/>
        <w:jc w:val="center"/>
      </w:pPr>
      <w:r w:rsidRPr="000E2E07">
        <w:rPr>
          <w:noProof/>
        </w:rPr>
        <w:drawing>
          <wp:inline distT="0" distB="0" distL="0" distR="0" wp14:anchorId="10C51962" wp14:editId="56AFE3F3">
            <wp:extent cx="2398568" cy="1193445"/>
            <wp:effectExtent l="19050" t="19050" r="20955" b="26035"/>
            <wp:docPr id="2700103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031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26"/>
                    <a:srcRect l="1" r="625"/>
                    <a:stretch/>
                  </pic:blipFill>
                  <pic:spPr bwMode="auto">
                    <a:xfrm>
                      <a:off x="0" y="0"/>
                      <a:ext cx="2407865" cy="1198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CD3A" w14:textId="4B2D4048" w:rsidR="0067141C" w:rsidRDefault="0067141C" w:rsidP="0067141C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 xml:space="preserve">18. Information messsage after successfully </w:t>
      </w:r>
      <w:r w:rsidR="001E0103">
        <w:rPr>
          <w:b/>
          <w:bCs/>
          <w:i/>
          <w:iCs/>
          <w:sz w:val="20"/>
          <w:szCs w:val="20"/>
        </w:rPr>
        <w:t>checkout all item</w:t>
      </w:r>
      <w:r>
        <w:rPr>
          <w:b/>
          <w:bCs/>
          <w:i/>
          <w:iCs/>
          <w:sz w:val="20"/>
          <w:szCs w:val="20"/>
        </w:rPr>
        <w:t>.</w:t>
      </w:r>
    </w:p>
    <w:p w14:paraId="70D4914B" w14:textId="77777777" w:rsidR="0067141C" w:rsidRPr="00F45E06" w:rsidRDefault="0067141C" w:rsidP="000E2E07">
      <w:pPr>
        <w:spacing w:line="360" w:lineRule="auto"/>
        <w:jc w:val="center"/>
      </w:pPr>
    </w:p>
    <w:p w14:paraId="21AB300E" w14:textId="4EB396CE" w:rsidR="00E55636" w:rsidRDefault="00E55636" w:rsidP="00E55636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Admin Navigation Bar</w:t>
      </w:r>
    </w:p>
    <w:p w14:paraId="3F5F3F56" w14:textId="6C929A7B" w:rsidR="00E55636" w:rsidRPr="000146F3" w:rsidRDefault="000146F3" w:rsidP="00E55636">
      <w:pPr>
        <w:pStyle w:val="ListParagraph"/>
        <w:spacing w:line="360" w:lineRule="auto"/>
        <w:jc w:val="both"/>
        <w:rPr>
          <w:b/>
          <w:bCs/>
        </w:rPr>
      </w:pPr>
      <w:r>
        <w:t>Admin</w:t>
      </w:r>
      <w:r w:rsidR="00E55636">
        <w:t xml:space="preserve"> navigation bar is a </w:t>
      </w:r>
      <w:r w:rsidR="00B26AD7">
        <w:t>menu bar</w:t>
      </w:r>
      <w:r>
        <w:t xml:space="preserve"> </w:t>
      </w:r>
      <w:r w:rsidR="00E55636">
        <w:t xml:space="preserve">that is used in </w:t>
      </w:r>
      <w:r>
        <w:rPr>
          <w:b/>
          <w:bCs/>
        </w:rPr>
        <w:t>Admin View Transactions Scene</w:t>
      </w:r>
      <w:r>
        <w:t xml:space="preserve"> and </w:t>
      </w:r>
      <w:r>
        <w:rPr>
          <w:b/>
          <w:bCs/>
        </w:rPr>
        <w:t>Manage Juice</w:t>
      </w:r>
      <w:r>
        <w:t xml:space="preserve"> </w:t>
      </w:r>
      <w:r>
        <w:rPr>
          <w:b/>
          <w:bCs/>
        </w:rPr>
        <w:t>Scene.</w:t>
      </w:r>
    </w:p>
    <w:p w14:paraId="0F295A8A" w14:textId="7D9FEFD8" w:rsidR="00F21ED5" w:rsidRDefault="00F21ED5" w:rsidP="00F21ED5">
      <w:pPr>
        <w:spacing w:line="360" w:lineRule="auto"/>
        <w:jc w:val="center"/>
      </w:pPr>
      <w:r w:rsidRPr="00F21ED5">
        <w:rPr>
          <w:noProof/>
        </w:rPr>
        <w:drawing>
          <wp:inline distT="0" distB="0" distL="0" distR="0" wp14:anchorId="7D988861" wp14:editId="3487413C">
            <wp:extent cx="5760720" cy="959246"/>
            <wp:effectExtent l="19050" t="19050" r="11430" b="12700"/>
            <wp:docPr id="1152602239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2239" name="Picture 1" descr="A picture containing text, screenshot, font, softwar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9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30692" w14:textId="15C14440" w:rsidR="00F21ED5" w:rsidRDefault="00F21ED5" w:rsidP="00F21ED5">
      <w:pPr>
        <w:spacing w:line="360" w:lineRule="auto"/>
        <w:jc w:val="center"/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19. Admin Navigation Bar option if the menu dashboard is selected.</w:t>
      </w:r>
    </w:p>
    <w:p w14:paraId="581EE9A9" w14:textId="77777777" w:rsidR="00F21ED5" w:rsidRDefault="00F21ED5" w:rsidP="00F21ED5">
      <w:pPr>
        <w:spacing w:line="360" w:lineRule="auto"/>
        <w:jc w:val="center"/>
      </w:pPr>
    </w:p>
    <w:p w14:paraId="66985CCB" w14:textId="77777777" w:rsidR="00640EBF" w:rsidRDefault="00F21ED5" w:rsidP="00640EBF">
      <w:pPr>
        <w:spacing w:line="360" w:lineRule="auto"/>
        <w:jc w:val="center"/>
      </w:pPr>
      <w:r w:rsidRPr="00F21ED5">
        <w:rPr>
          <w:noProof/>
        </w:rPr>
        <w:lastRenderedPageBreak/>
        <w:drawing>
          <wp:inline distT="0" distB="0" distL="0" distR="0" wp14:anchorId="44546C43" wp14:editId="000A7CD3">
            <wp:extent cx="5760720" cy="715795"/>
            <wp:effectExtent l="19050" t="19050" r="11430" b="27305"/>
            <wp:docPr id="925027608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27608" name="Picture 1" descr="A picture containing text, screensho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AEA59" w14:textId="077E8902" w:rsidR="00677507" w:rsidRPr="003D19AF" w:rsidRDefault="00640EBF" w:rsidP="003D19AF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 xml:space="preserve">20. Admin Navigation Bar option if the menu </w:t>
      </w:r>
      <w:r w:rsidR="006F727A">
        <w:rPr>
          <w:b/>
          <w:bCs/>
          <w:i/>
          <w:iCs/>
          <w:sz w:val="20"/>
          <w:szCs w:val="20"/>
        </w:rPr>
        <w:t>logout</w:t>
      </w:r>
      <w:r>
        <w:rPr>
          <w:b/>
          <w:bCs/>
          <w:i/>
          <w:iCs/>
          <w:sz w:val="20"/>
          <w:szCs w:val="20"/>
        </w:rPr>
        <w:t xml:space="preserve"> is selected.</w:t>
      </w:r>
    </w:p>
    <w:p w14:paraId="56EEB7E4" w14:textId="77777777" w:rsidR="00E55636" w:rsidRDefault="00E55636" w:rsidP="00E55636">
      <w:pPr>
        <w:pStyle w:val="ListParagraph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Components:</w:t>
      </w:r>
    </w:p>
    <w:p w14:paraId="1F1181EB" w14:textId="23F98D31" w:rsidR="00E55636" w:rsidRDefault="00B26AD7" w:rsidP="00E5563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Menu Bar </w:t>
      </w:r>
      <w:r>
        <w:t>to hold the navigation bar.</w:t>
      </w:r>
    </w:p>
    <w:p w14:paraId="7DB1D0E9" w14:textId="6CA08A86" w:rsidR="00E55636" w:rsidRPr="00374CC5" w:rsidRDefault="00B26AD7" w:rsidP="00E5563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Menu Admin’s Dashboard</w:t>
      </w:r>
      <w:r>
        <w:t xml:space="preserve"> that consists of </w:t>
      </w:r>
      <w:r>
        <w:rPr>
          <w:b/>
          <w:bCs/>
        </w:rPr>
        <w:t>View Transaction</w:t>
      </w:r>
      <w:r>
        <w:t xml:space="preserve"> and </w:t>
      </w:r>
      <w:r>
        <w:rPr>
          <w:b/>
          <w:bCs/>
        </w:rPr>
        <w:t>Manage Juice</w:t>
      </w:r>
    </w:p>
    <w:p w14:paraId="29A871DB" w14:textId="0A61C970" w:rsidR="00E55636" w:rsidRDefault="00B26AD7" w:rsidP="00E5563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Menu Logout</w:t>
      </w:r>
      <w:r>
        <w:t xml:space="preserve"> that consists of </w:t>
      </w:r>
      <w:r>
        <w:rPr>
          <w:b/>
          <w:bCs/>
        </w:rPr>
        <w:t>Logout from admin</w:t>
      </w:r>
      <w:r w:rsidR="00B0505B">
        <w:rPr>
          <w:b/>
          <w:bCs/>
        </w:rPr>
        <w:t xml:space="preserve">, </w:t>
      </w:r>
      <w:r w:rsidR="00B0505B">
        <w:t>If clicked direct user to login scene.</w:t>
      </w:r>
    </w:p>
    <w:p w14:paraId="3E24B819" w14:textId="77777777" w:rsidR="00E55636" w:rsidRPr="00374CC5" w:rsidRDefault="00E55636" w:rsidP="00E55636">
      <w:pPr>
        <w:pStyle w:val="ListParagraph"/>
        <w:spacing w:line="360" w:lineRule="auto"/>
        <w:ind w:left="851"/>
        <w:jc w:val="both"/>
      </w:pPr>
    </w:p>
    <w:p w14:paraId="21B7733F" w14:textId="700425A0" w:rsidR="00E55636" w:rsidRDefault="00600EAB" w:rsidP="00E55636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Admin</w:t>
      </w:r>
      <w:r w:rsidR="00E55636">
        <w:rPr>
          <w:b/>
          <w:bCs/>
        </w:rPr>
        <w:t xml:space="preserve"> </w:t>
      </w:r>
      <w:r>
        <w:rPr>
          <w:b/>
          <w:bCs/>
        </w:rPr>
        <w:t>View Transaction Scene</w:t>
      </w:r>
    </w:p>
    <w:p w14:paraId="15CCFB66" w14:textId="18F489F4" w:rsidR="00E55636" w:rsidRDefault="00600EAB" w:rsidP="00E55636">
      <w:pPr>
        <w:pStyle w:val="ListParagraph"/>
        <w:spacing w:line="360" w:lineRule="auto"/>
        <w:jc w:val="both"/>
      </w:pPr>
      <w:r>
        <w:t xml:space="preserve">Admin View Transaction Scene appears when </w:t>
      </w:r>
      <w:r w:rsidR="002229D1">
        <w:t xml:space="preserve">admin logged in and can be accessed from the </w:t>
      </w:r>
      <w:r w:rsidR="002229D1">
        <w:rPr>
          <w:b/>
          <w:bCs/>
        </w:rPr>
        <w:t>Admin’s Navigation Bar</w:t>
      </w:r>
      <w:r w:rsidR="002229D1">
        <w:t xml:space="preserve">. In this scene, admin can view past transactions </w:t>
      </w:r>
      <w:r w:rsidR="00620459">
        <w:t xml:space="preserve">made when </w:t>
      </w:r>
      <w:r w:rsidR="00620459">
        <w:rPr>
          <w:b/>
          <w:bCs/>
        </w:rPr>
        <w:t>user checked out their cart</w:t>
      </w:r>
      <w:r w:rsidR="00620459">
        <w:t xml:space="preserve">. Admin can see the </w:t>
      </w:r>
      <w:r w:rsidR="00620459" w:rsidRPr="00620459">
        <w:rPr>
          <w:b/>
          <w:bCs/>
        </w:rPr>
        <w:t>transaction details</w:t>
      </w:r>
      <w:r w:rsidR="00620459">
        <w:t xml:space="preserve"> by </w:t>
      </w:r>
      <w:r w:rsidR="00620459" w:rsidRPr="00620459">
        <w:rPr>
          <w:b/>
          <w:bCs/>
        </w:rPr>
        <w:t>clicking through various transactions</w:t>
      </w:r>
      <w:r w:rsidR="00620459">
        <w:t xml:space="preserve">. </w:t>
      </w:r>
    </w:p>
    <w:p w14:paraId="1507B6F4" w14:textId="77777777" w:rsidR="003D19AF" w:rsidRPr="00620459" w:rsidRDefault="003D19AF" w:rsidP="00C0542E">
      <w:pPr>
        <w:spacing w:line="360" w:lineRule="auto"/>
        <w:jc w:val="both"/>
      </w:pPr>
    </w:p>
    <w:p w14:paraId="5B147400" w14:textId="5D2E7D7E" w:rsidR="003D19AF" w:rsidRDefault="003D19AF" w:rsidP="00993C6E">
      <w:pPr>
        <w:spacing w:line="360" w:lineRule="auto"/>
        <w:jc w:val="center"/>
      </w:pPr>
      <w:r w:rsidRPr="003D19AF">
        <w:rPr>
          <w:noProof/>
        </w:rPr>
        <w:drawing>
          <wp:inline distT="0" distB="0" distL="0" distR="0" wp14:anchorId="2CF58EC6" wp14:editId="22ACEB5B">
            <wp:extent cx="5760720" cy="4519582"/>
            <wp:effectExtent l="19050" t="19050" r="11430" b="14605"/>
            <wp:docPr id="8646112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1267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3B62D" w14:textId="5D43A553" w:rsidR="00993C6E" w:rsidRPr="00D51618" w:rsidRDefault="00993C6E" w:rsidP="00D51618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 xml:space="preserve">21. Admin </w:t>
      </w:r>
      <w:r w:rsidR="004C0AFE">
        <w:rPr>
          <w:b/>
          <w:bCs/>
          <w:i/>
          <w:iCs/>
          <w:sz w:val="20"/>
          <w:szCs w:val="20"/>
        </w:rPr>
        <w:t>View Transaction</w:t>
      </w:r>
      <w:r w:rsidR="00395278">
        <w:rPr>
          <w:b/>
          <w:bCs/>
          <w:i/>
          <w:iCs/>
          <w:sz w:val="20"/>
          <w:szCs w:val="20"/>
        </w:rPr>
        <w:t xml:space="preserve"> Scene</w:t>
      </w:r>
      <w:r>
        <w:rPr>
          <w:b/>
          <w:bCs/>
          <w:i/>
          <w:iCs/>
          <w:sz w:val="20"/>
          <w:szCs w:val="20"/>
        </w:rPr>
        <w:t>.</w:t>
      </w:r>
    </w:p>
    <w:p w14:paraId="57BC867F" w14:textId="77777777" w:rsidR="00E55636" w:rsidRPr="00396635" w:rsidRDefault="00E55636" w:rsidP="00E55636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lastRenderedPageBreak/>
        <w:t>Components</w:t>
      </w:r>
      <w:r>
        <w:t xml:space="preserve">: </w:t>
      </w:r>
    </w:p>
    <w:p w14:paraId="768087E1" w14:textId="75A27BE5" w:rsidR="00E55636" w:rsidRPr="00170BF8" w:rsidRDefault="00620459" w:rsidP="00E55636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Table View</w:t>
      </w:r>
      <w:r>
        <w:t xml:space="preserve"> for Transaction Table </w:t>
      </w:r>
      <w:r w:rsidR="00C365C0">
        <w:t xml:space="preserve">(TransactionId, JuiceId, PaymentType) </w:t>
      </w:r>
      <w:r>
        <w:t>and Transaction Detail Table</w:t>
      </w:r>
      <w:r w:rsidR="00E3181C">
        <w:t xml:space="preserve"> </w:t>
      </w:r>
      <w:r w:rsidR="00E3181C" w:rsidRPr="00E3181C">
        <w:t>(TransactionId, JuiceName, JuiceId, Quantity)</w:t>
      </w:r>
    </w:p>
    <w:p w14:paraId="160D4554" w14:textId="6FC58C44" w:rsidR="00E55636" w:rsidRDefault="00E55636" w:rsidP="00837447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Title</w:t>
      </w:r>
      <w:r w:rsidR="00837447">
        <w:t>.</w:t>
      </w:r>
    </w:p>
    <w:p w14:paraId="162967BB" w14:textId="77777777" w:rsidR="00E55636" w:rsidRDefault="00E55636" w:rsidP="00E55636">
      <w:pPr>
        <w:pStyle w:val="ListParagraph"/>
        <w:spacing w:line="360" w:lineRule="auto"/>
        <w:ind w:left="851"/>
        <w:jc w:val="both"/>
      </w:pPr>
    </w:p>
    <w:p w14:paraId="4D7D3DF6" w14:textId="77777777" w:rsidR="00E55636" w:rsidRPr="00396635" w:rsidRDefault="00E55636" w:rsidP="00E55636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t>Description:</w:t>
      </w:r>
    </w:p>
    <w:p w14:paraId="7214E3A3" w14:textId="77777777" w:rsidR="0094552E" w:rsidRDefault="00E55636" w:rsidP="0000282D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If the user clicks </w:t>
      </w:r>
      <w:r w:rsidR="00837447" w:rsidRPr="0000282D">
        <w:rPr>
          <w:b/>
          <w:bCs/>
        </w:rPr>
        <w:t>a row in</w:t>
      </w:r>
      <w:r>
        <w:t xml:space="preserve"> </w:t>
      </w:r>
      <w:r w:rsidR="0027048E">
        <w:t xml:space="preserve">the transaction table, </w:t>
      </w:r>
      <w:r w:rsidR="00AB386C">
        <w:t xml:space="preserve">then </w:t>
      </w:r>
      <w:r w:rsidR="0027048E" w:rsidRPr="0000282D">
        <w:rPr>
          <w:b/>
          <w:bCs/>
        </w:rPr>
        <w:t>show</w:t>
      </w:r>
      <w:r w:rsidR="0027048E">
        <w:t xml:space="preserve"> </w:t>
      </w:r>
      <w:r w:rsidR="00AB386C" w:rsidRPr="0000282D">
        <w:rPr>
          <w:b/>
          <w:bCs/>
        </w:rPr>
        <w:t>details (TransactionId, JuiceName, JuiceId, Quantity)</w:t>
      </w:r>
      <w:r w:rsidR="0027048E">
        <w:t xml:space="preserve"> from that transaction in the </w:t>
      </w:r>
      <w:r w:rsidR="0027048E" w:rsidRPr="0000282D">
        <w:rPr>
          <w:b/>
          <w:bCs/>
        </w:rPr>
        <w:t>transaction</w:t>
      </w:r>
      <w:r w:rsidR="0027048E">
        <w:t xml:space="preserve"> </w:t>
      </w:r>
      <w:r w:rsidR="0027048E" w:rsidRPr="0000282D">
        <w:rPr>
          <w:b/>
          <w:bCs/>
        </w:rPr>
        <w:t>detail</w:t>
      </w:r>
      <w:r w:rsidR="0027048E">
        <w:t xml:space="preserve"> table.</w:t>
      </w:r>
    </w:p>
    <w:p w14:paraId="60DFBCAB" w14:textId="77777777" w:rsidR="0094552E" w:rsidRPr="00374CC5" w:rsidRDefault="0094552E" w:rsidP="0094552E">
      <w:pPr>
        <w:pStyle w:val="ListParagraph"/>
        <w:spacing w:line="360" w:lineRule="auto"/>
        <w:ind w:left="851"/>
        <w:jc w:val="both"/>
      </w:pPr>
    </w:p>
    <w:p w14:paraId="44CF4712" w14:textId="4027ED61" w:rsidR="008C3DB7" w:rsidRDefault="00993C6E" w:rsidP="00993C6E">
      <w:pPr>
        <w:spacing w:after="200" w:line="276" w:lineRule="auto"/>
        <w:jc w:val="center"/>
        <w:rPr>
          <w:b/>
          <w:bCs/>
        </w:rPr>
      </w:pPr>
      <w:r w:rsidRPr="003D19AF">
        <w:rPr>
          <w:noProof/>
        </w:rPr>
        <w:drawing>
          <wp:inline distT="0" distB="0" distL="0" distR="0" wp14:anchorId="56CA7CD3" wp14:editId="31239BA5">
            <wp:extent cx="5760720" cy="4520747"/>
            <wp:effectExtent l="19050" t="19050" r="11430" b="13335"/>
            <wp:docPr id="9694745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4578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0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B5B81" w14:textId="50C15EF6" w:rsidR="00D51618" w:rsidRPr="00D51618" w:rsidRDefault="00D51618" w:rsidP="00D51618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21. If the transaction is clicked, the detail appears in the detail table.</w:t>
      </w:r>
    </w:p>
    <w:p w14:paraId="18E144DC" w14:textId="77777777" w:rsidR="00D51618" w:rsidRDefault="00D51618" w:rsidP="00993C6E">
      <w:pPr>
        <w:spacing w:after="200" w:line="276" w:lineRule="auto"/>
        <w:jc w:val="center"/>
        <w:rPr>
          <w:b/>
          <w:bCs/>
        </w:rPr>
      </w:pPr>
    </w:p>
    <w:p w14:paraId="6B7C3F25" w14:textId="77777777" w:rsidR="00966429" w:rsidRDefault="0096642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66DDA01" w14:textId="42EBCF4B" w:rsidR="0094552E" w:rsidRDefault="0094552E" w:rsidP="0094552E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 xml:space="preserve">Admin </w:t>
      </w:r>
      <w:r w:rsidR="0000282D">
        <w:rPr>
          <w:b/>
          <w:bCs/>
        </w:rPr>
        <w:t xml:space="preserve">Manage </w:t>
      </w:r>
      <w:r w:rsidR="005A161D">
        <w:rPr>
          <w:b/>
          <w:bCs/>
        </w:rPr>
        <w:t>Products</w:t>
      </w:r>
      <w:r w:rsidR="0000282D">
        <w:rPr>
          <w:b/>
          <w:bCs/>
        </w:rPr>
        <w:t xml:space="preserve"> Scene</w:t>
      </w:r>
    </w:p>
    <w:p w14:paraId="5F512085" w14:textId="3B30B10C" w:rsidR="0094552E" w:rsidRDefault="0094552E" w:rsidP="0094552E">
      <w:pPr>
        <w:pStyle w:val="ListParagraph"/>
        <w:spacing w:line="360" w:lineRule="auto"/>
        <w:jc w:val="both"/>
      </w:pPr>
      <w:r>
        <w:t xml:space="preserve">Admin </w:t>
      </w:r>
      <w:r w:rsidR="00E3181C">
        <w:t>Manage Juice</w:t>
      </w:r>
      <w:r>
        <w:t xml:space="preserve"> Scene can be accessed </w:t>
      </w:r>
      <w:r w:rsidR="00E3181C">
        <w:t xml:space="preserve">through </w:t>
      </w:r>
      <w:r>
        <w:t xml:space="preserve">the </w:t>
      </w:r>
      <w:r>
        <w:rPr>
          <w:b/>
          <w:bCs/>
        </w:rPr>
        <w:t>Admin’s Navigation Bar</w:t>
      </w:r>
      <w:r>
        <w:t xml:space="preserve">. In this scene, admin can </w:t>
      </w:r>
      <w:r w:rsidR="00E3181C" w:rsidRPr="00E3181C">
        <w:rPr>
          <w:b/>
          <w:bCs/>
        </w:rPr>
        <w:t>view</w:t>
      </w:r>
      <w:r w:rsidR="00E3181C">
        <w:t xml:space="preserve">, </w:t>
      </w:r>
      <w:r w:rsidR="00E3181C" w:rsidRPr="00E3181C">
        <w:rPr>
          <w:b/>
          <w:bCs/>
        </w:rPr>
        <w:t>insert</w:t>
      </w:r>
      <w:r w:rsidR="00E3181C">
        <w:t xml:space="preserve">, </w:t>
      </w:r>
      <w:r w:rsidR="00E3181C" w:rsidRPr="00E3181C">
        <w:rPr>
          <w:b/>
          <w:bCs/>
        </w:rPr>
        <w:t>update</w:t>
      </w:r>
      <w:r w:rsidR="00E3181C">
        <w:t xml:space="preserve">, and </w:t>
      </w:r>
      <w:r w:rsidR="00E3181C" w:rsidRPr="00E3181C">
        <w:rPr>
          <w:b/>
          <w:bCs/>
        </w:rPr>
        <w:t>delete</w:t>
      </w:r>
      <w:r w:rsidR="00E3181C">
        <w:t xml:space="preserve"> products in NJuice’s catalog. </w:t>
      </w:r>
    </w:p>
    <w:p w14:paraId="74A14B5C" w14:textId="77777777" w:rsidR="00A13F25" w:rsidRPr="00E3181C" w:rsidRDefault="00A13F25" w:rsidP="0094552E">
      <w:pPr>
        <w:pStyle w:val="ListParagraph"/>
        <w:spacing w:line="360" w:lineRule="auto"/>
        <w:jc w:val="both"/>
      </w:pPr>
    </w:p>
    <w:p w14:paraId="46596515" w14:textId="764E685D" w:rsidR="0094552E" w:rsidRDefault="0018425B" w:rsidP="0018425B">
      <w:pPr>
        <w:spacing w:line="360" w:lineRule="auto"/>
        <w:jc w:val="center"/>
      </w:pPr>
      <w:r w:rsidRPr="0018425B">
        <w:rPr>
          <w:noProof/>
        </w:rPr>
        <w:drawing>
          <wp:inline distT="0" distB="0" distL="0" distR="0" wp14:anchorId="3906A242" wp14:editId="52EC22F3">
            <wp:extent cx="5760720" cy="4523236"/>
            <wp:effectExtent l="19050" t="19050" r="11430" b="10795"/>
            <wp:docPr id="5345001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016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31"/>
                    <a:srcRect t="420" b="-1"/>
                    <a:stretch/>
                  </pic:blipFill>
                  <pic:spPr bwMode="auto">
                    <a:xfrm>
                      <a:off x="0" y="0"/>
                      <a:ext cx="5760720" cy="4523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36A0" w14:textId="3F81B1CD" w:rsidR="0018425B" w:rsidRPr="00D51618" w:rsidRDefault="0018425B" w:rsidP="0018425B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22. Manage Product</w:t>
      </w:r>
      <w:r w:rsidR="005C1572">
        <w:rPr>
          <w:b/>
          <w:bCs/>
          <w:i/>
          <w:iCs/>
          <w:sz w:val="20"/>
          <w:szCs w:val="20"/>
        </w:rPr>
        <w:t>s</w:t>
      </w:r>
      <w:r>
        <w:rPr>
          <w:b/>
          <w:bCs/>
          <w:i/>
          <w:iCs/>
          <w:sz w:val="20"/>
          <w:szCs w:val="20"/>
        </w:rPr>
        <w:t xml:space="preserve"> Scene.</w:t>
      </w:r>
    </w:p>
    <w:p w14:paraId="57D2C981" w14:textId="77777777" w:rsidR="0018425B" w:rsidRDefault="0018425B" w:rsidP="0018425B">
      <w:pPr>
        <w:spacing w:line="360" w:lineRule="auto"/>
        <w:jc w:val="center"/>
      </w:pPr>
    </w:p>
    <w:p w14:paraId="6E87BD81" w14:textId="77777777" w:rsidR="0094552E" w:rsidRPr="00396635" w:rsidRDefault="0094552E" w:rsidP="0094552E">
      <w:pPr>
        <w:pStyle w:val="ListParagraph"/>
        <w:spacing w:line="360" w:lineRule="auto"/>
        <w:jc w:val="both"/>
      </w:pPr>
      <w:r w:rsidRPr="00396635">
        <w:rPr>
          <w:b/>
          <w:bCs/>
          <w:i/>
          <w:iCs/>
        </w:rPr>
        <w:t>Components</w:t>
      </w:r>
      <w:r>
        <w:t xml:space="preserve">: </w:t>
      </w:r>
    </w:p>
    <w:p w14:paraId="687DE6C3" w14:textId="04F49A00" w:rsidR="0094552E" w:rsidRPr="00170BF8" w:rsidRDefault="0094552E" w:rsidP="0094552E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Table View</w:t>
      </w:r>
      <w:r>
        <w:t xml:space="preserve"> for</w:t>
      </w:r>
      <w:r w:rsidR="00055608">
        <w:t xml:space="preserve"> Product Table (ProductId, Product Name,</w:t>
      </w:r>
      <w:r w:rsidR="00824EBC">
        <w:t xml:space="preserve"> Product Price,</w:t>
      </w:r>
      <w:r w:rsidR="00055608">
        <w:t xml:space="preserve"> Product Description)</w:t>
      </w:r>
    </w:p>
    <w:p w14:paraId="410AAC11" w14:textId="72B10A4C" w:rsidR="0094552E" w:rsidRDefault="0094552E" w:rsidP="0094552E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 w:rsidRPr="00396635">
        <w:rPr>
          <w:b/>
          <w:bCs/>
        </w:rPr>
        <w:t>Label</w:t>
      </w:r>
      <w:r>
        <w:t xml:space="preserve"> for Title</w:t>
      </w:r>
      <w:r w:rsidR="00B94505">
        <w:t>, Product Id, Product Name,</w:t>
      </w:r>
      <w:r w:rsidR="00824EBC">
        <w:t xml:space="preserve"> Product Price,</w:t>
      </w:r>
      <w:r w:rsidR="00B94505">
        <w:t xml:space="preserve"> and Product Description</w:t>
      </w:r>
      <w:r>
        <w:t>.</w:t>
      </w:r>
    </w:p>
    <w:p w14:paraId="23A5998A" w14:textId="276B1D7D" w:rsidR="00B94505" w:rsidRDefault="00653E3A" w:rsidP="0094552E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Combo Box </w:t>
      </w:r>
      <w:r>
        <w:t>for Product Id input.</w:t>
      </w:r>
    </w:p>
    <w:p w14:paraId="7326E557" w14:textId="77777777" w:rsidR="00824EBC" w:rsidRDefault="00653E3A" w:rsidP="00824EBC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Text Field </w:t>
      </w:r>
      <w:r>
        <w:t xml:space="preserve">for Product </w:t>
      </w:r>
      <w:r w:rsidR="00D03234">
        <w:t>Name</w:t>
      </w:r>
      <w:r>
        <w:t xml:space="preserve"> input.</w:t>
      </w:r>
    </w:p>
    <w:p w14:paraId="19472048" w14:textId="76FF5617" w:rsidR="00824EBC" w:rsidRDefault="00824EBC" w:rsidP="00824EBC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Spinner </w:t>
      </w:r>
      <w:r>
        <w:t xml:space="preserve">for Product </w:t>
      </w:r>
      <w:r w:rsidR="00C91911">
        <w:t>Price</w:t>
      </w:r>
      <w:r>
        <w:t xml:space="preserve"> input.</w:t>
      </w:r>
    </w:p>
    <w:p w14:paraId="4C67232B" w14:textId="771B2309" w:rsidR="00C91911" w:rsidRDefault="00824EBC" w:rsidP="00C9191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Text </w:t>
      </w:r>
      <w:r w:rsidR="00C91911">
        <w:rPr>
          <w:b/>
          <w:bCs/>
        </w:rPr>
        <w:t>Area</w:t>
      </w:r>
      <w:r>
        <w:rPr>
          <w:b/>
          <w:bCs/>
        </w:rPr>
        <w:t xml:space="preserve"> </w:t>
      </w:r>
      <w:r>
        <w:t xml:space="preserve">for Product </w:t>
      </w:r>
      <w:r w:rsidR="00C91911">
        <w:t>Description</w:t>
      </w:r>
      <w:r>
        <w:t xml:space="preserve"> input.</w:t>
      </w:r>
    </w:p>
    <w:p w14:paraId="4E0867C0" w14:textId="55C08BD0" w:rsidR="00653E3A" w:rsidRDefault="00C91911" w:rsidP="00C9191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 xml:space="preserve">Buttons </w:t>
      </w:r>
      <w:r>
        <w:t>for Add Product Button, Update Product Button, and Delete Product Button.</w:t>
      </w:r>
    </w:p>
    <w:p w14:paraId="5177F139" w14:textId="77777777" w:rsidR="0094552E" w:rsidRDefault="0094552E" w:rsidP="0094552E">
      <w:pPr>
        <w:pStyle w:val="ListParagraph"/>
        <w:spacing w:line="360" w:lineRule="auto"/>
        <w:ind w:left="851"/>
        <w:jc w:val="both"/>
      </w:pPr>
    </w:p>
    <w:p w14:paraId="2397568C" w14:textId="77777777" w:rsidR="00E812C9" w:rsidRDefault="00E812C9" w:rsidP="0094552E">
      <w:pPr>
        <w:pStyle w:val="ListParagraph"/>
        <w:spacing w:line="360" w:lineRule="auto"/>
        <w:ind w:left="851"/>
        <w:jc w:val="both"/>
      </w:pPr>
    </w:p>
    <w:p w14:paraId="04FFCBF4" w14:textId="77777777" w:rsidR="001F2EAB" w:rsidRPr="00F06D60" w:rsidRDefault="0094552E" w:rsidP="001F2EAB">
      <w:pPr>
        <w:spacing w:line="360" w:lineRule="auto"/>
        <w:ind w:left="720"/>
        <w:jc w:val="both"/>
        <w:rPr>
          <w:b/>
          <w:bCs/>
        </w:rPr>
      </w:pPr>
      <w:r w:rsidRPr="00396635">
        <w:rPr>
          <w:b/>
          <w:bCs/>
        </w:rPr>
        <w:lastRenderedPageBreak/>
        <w:t>Description:</w:t>
      </w:r>
    </w:p>
    <w:p w14:paraId="64401523" w14:textId="44F6AACE" w:rsidR="001F2EAB" w:rsidRDefault="001F2EAB" w:rsidP="001F2EAB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 w:rsidR="003E3229">
        <w:rPr>
          <w:b/>
          <w:bCs/>
        </w:rPr>
        <w:t>Insert Product</w:t>
      </w:r>
      <w:r>
        <w:rPr>
          <w:b/>
          <w:bCs/>
        </w:rPr>
        <w:t xml:space="preserve">, </w:t>
      </w:r>
      <w:r>
        <w:t>then validate:</w:t>
      </w:r>
    </w:p>
    <w:p w14:paraId="0977C3F8" w14:textId="57D46906" w:rsidR="001F2EAB" w:rsidRDefault="00A738BB" w:rsidP="001F2EAB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Product Name and Product Description </w:t>
      </w:r>
      <w:r>
        <w:t>must be filled in</w:t>
      </w:r>
      <w:r w:rsidR="001F2EAB">
        <w:t>.</w:t>
      </w:r>
    </w:p>
    <w:p w14:paraId="391BA193" w14:textId="0CBC9CD0" w:rsidR="001F2EAB" w:rsidRDefault="001F2EAB" w:rsidP="00280A9E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The price </w:t>
      </w:r>
      <w:r w:rsidR="00616F15">
        <w:t xml:space="preserve">input </w:t>
      </w:r>
      <w:r>
        <w:t>is not below 10000.</w:t>
      </w:r>
    </w:p>
    <w:p w14:paraId="2251D9AD" w14:textId="653C21FC" w:rsidR="00280A9E" w:rsidRPr="00226E93" w:rsidRDefault="00280A9E" w:rsidP="00280A9E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>Des</w:t>
      </w:r>
      <w:r w:rsidR="00032187">
        <w:rPr>
          <w:b/>
          <w:bCs/>
        </w:rPr>
        <w:t>cri</w:t>
      </w:r>
      <w:r>
        <w:rPr>
          <w:b/>
          <w:bCs/>
        </w:rPr>
        <w:t xml:space="preserve">ption </w:t>
      </w:r>
      <w:r>
        <w:t>input length is not below 10 and over 100.</w:t>
      </w:r>
    </w:p>
    <w:p w14:paraId="74125EB0" w14:textId="77094EA7" w:rsidR="001F2EAB" w:rsidRDefault="00F907D0" w:rsidP="001F2EAB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After the validation successfully passed, </w:t>
      </w:r>
      <w:r w:rsidRPr="00F907D0">
        <w:rPr>
          <w:b/>
          <w:bCs/>
        </w:rPr>
        <w:t>insert</w:t>
      </w:r>
      <w:r>
        <w:t xml:space="preserve"> the new juice </w:t>
      </w:r>
      <w:r w:rsidR="006357E1">
        <w:t>into</w:t>
      </w:r>
      <w:r>
        <w:t xml:space="preserve"> the database</w:t>
      </w:r>
      <w:r w:rsidR="008E63A9">
        <w:t xml:space="preserve"> with generate id</w:t>
      </w:r>
      <w:r>
        <w:t>.</w:t>
      </w:r>
    </w:p>
    <w:p w14:paraId="20D58AA5" w14:textId="09029A83" w:rsidR="008E63A9" w:rsidRDefault="008E63A9" w:rsidP="008E63A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3EE4844" wp14:editId="275726C8">
                <wp:extent cx="6156325" cy="866775"/>
                <wp:effectExtent l="19050" t="19050" r="15875" b="19050"/>
                <wp:docPr id="84991090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866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CEFF" w14:textId="633EB352" w:rsidR="008E63A9" w:rsidRDefault="008E63A9" w:rsidP="008E6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JUXXX</w:t>
                            </w:r>
                          </w:p>
                          <w:p w14:paraId="6430D431" w14:textId="32283AF7" w:rsidR="008E63A9" w:rsidRDefault="008E63A9" w:rsidP="008E63A9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 xml:space="preserve">: </w:t>
                            </w:r>
                            <w:r w:rsidR="00075782">
                              <w:t>Last inserted number plus by one</w:t>
                            </w:r>
                          </w:p>
                          <w:p w14:paraId="564AA757" w14:textId="6994A409" w:rsidR="008E63A9" w:rsidRDefault="008E63A9" w:rsidP="008E63A9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Example: JU001, JU</w:t>
                            </w:r>
                            <w:r w:rsidR="00C0150C">
                              <w:rPr>
                                <w:bCs/>
                              </w:rPr>
                              <w:t>002, JU003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E4844" id="_x0000_s1028" style="width:484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" fillcolor="white [3201]" strokecolor="black [3213]" strokeweight="2pt">
                <v:textbox>
                  <w:txbxContent>
                    <w:p w14:paraId="12ABCEFF" w14:textId="633EB352" w:rsidR="008E63A9" w:rsidRDefault="008E63A9" w:rsidP="008E63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JUXXX</w:t>
                      </w:r>
                    </w:p>
                    <w:p w14:paraId="6430D431" w14:textId="32283AF7" w:rsidR="008E63A9" w:rsidRDefault="008E63A9" w:rsidP="008E63A9">
                      <w:pPr>
                        <w:jc w:val="center"/>
                      </w:pPr>
                      <w:r>
                        <w:t xml:space="preserve">Where 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 xml:space="preserve">: </w:t>
                      </w:r>
                      <w:r w:rsidR="00075782">
                        <w:t>Last inserted number plus by one</w:t>
                      </w:r>
                    </w:p>
                    <w:p w14:paraId="564AA757" w14:textId="6994A409" w:rsidR="008E63A9" w:rsidRDefault="008E63A9" w:rsidP="008E63A9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Example: JU001, JU</w:t>
                      </w:r>
                      <w:r w:rsidR="00C0150C">
                        <w:rPr>
                          <w:bCs/>
                        </w:rPr>
                        <w:t>002, JU003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55C069" w14:textId="54D369C9" w:rsidR="001874D4" w:rsidRDefault="003E3229" w:rsidP="00171229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</w:t>
      </w:r>
      <w:r w:rsidR="001874D4">
        <w:t xml:space="preserve">ser clicks </w:t>
      </w:r>
      <w:r w:rsidR="001874D4">
        <w:rPr>
          <w:b/>
          <w:bCs/>
        </w:rPr>
        <w:t xml:space="preserve">Update Product, </w:t>
      </w:r>
      <w:r w:rsidR="001874D4">
        <w:t>then validate:</w:t>
      </w:r>
    </w:p>
    <w:p w14:paraId="4FC33CBB" w14:textId="77777777" w:rsidR="001874D4" w:rsidRDefault="001874D4" w:rsidP="001874D4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The price </w:t>
      </w:r>
      <w:r>
        <w:t>input is not below 10000.</w:t>
      </w:r>
    </w:p>
    <w:p w14:paraId="0FFDC1CE" w14:textId="1D2DDEB4" w:rsidR="001874D4" w:rsidRPr="00226E93" w:rsidRDefault="00C67874" w:rsidP="001874D4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A juice id </w:t>
      </w:r>
      <w:r>
        <w:t>in the combo box is selected</w:t>
      </w:r>
      <w:r w:rsidR="001874D4">
        <w:t>.</w:t>
      </w:r>
    </w:p>
    <w:p w14:paraId="4F02F3C7" w14:textId="1855CA5C" w:rsidR="006357E1" w:rsidRDefault="006357E1" w:rsidP="006357E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After the validation successfully passed, </w:t>
      </w:r>
      <w:r w:rsidR="007906AB">
        <w:rPr>
          <w:b/>
          <w:bCs/>
        </w:rPr>
        <w:t>update</w:t>
      </w:r>
      <w:r>
        <w:t xml:space="preserve"> the</w:t>
      </w:r>
      <w:r w:rsidR="007906AB">
        <w:t xml:space="preserve"> price of that juice in </w:t>
      </w:r>
      <w:r>
        <w:t>the database.</w:t>
      </w:r>
    </w:p>
    <w:p w14:paraId="2367B591" w14:textId="77777777" w:rsidR="00F9177D" w:rsidRDefault="00F9177D" w:rsidP="00F9177D">
      <w:pPr>
        <w:pStyle w:val="ListParagraph"/>
        <w:spacing w:line="360" w:lineRule="auto"/>
        <w:ind w:left="851"/>
        <w:jc w:val="both"/>
      </w:pPr>
    </w:p>
    <w:p w14:paraId="018E31D0" w14:textId="5B9566CB" w:rsidR="006357E1" w:rsidRDefault="006357E1" w:rsidP="006357E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If the user clicks </w:t>
      </w:r>
      <w:r>
        <w:rPr>
          <w:b/>
          <w:bCs/>
        </w:rPr>
        <w:t xml:space="preserve">Delete Product, </w:t>
      </w:r>
      <w:r>
        <w:t>then validate:</w:t>
      </w:r>
    </w:p>
    <w:p w14:paraId="4026D258" w14:textId="77777777" w:rsidR="007906AB" w:rsidRPr="00226E93" w:rsidRDefault="007906AB" w:rsidP="007906AB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bCs/>
        </w:rPr>
        <w:t xml:space="preserve">A juice id </w:t>
      </w:r>
      <w:r>
        <w:t>in the combo box is selected.</w:t>
      </w:r>
    </w:p>
    <w:p w14:paraId="0DDFFB59" w14:textId="70764972" w:rsidR="006357E1" w:rsidRDefault="006357E1" w:rsidP="006357E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After the validation successfully passed, </w:t>
      </w:r>
      <w:r w:rsidR="007906AB">
        <w:rPr>
          <w:b/>
          <w:bCs/>
        </w:rPr>
        <w:t>delete</w:t>
      </w:r>
      <w:r>
        <w:t xml:space="preserve"> the</w:t>
      </w:r>
      <w:r w:rsidR="005F7DC9">
        <w:t xml:space="preserve"> juice from </w:t>
      </w:r>
      <w:r>
        <w:t>the database.</w:t>
      </w:r>
    </w:p>
    <w:p w14:paraId="6FA20DD8" w14:textId="77777777" w:rsidR="00F56C98" w:rsidRDefault="00F56C98" w:rsidP="00F56C98">
      <w:pPr>
        <w:pStyle w:val="ListParagraph"/>
        <w:spacing w:line="360" w:lineRule="auto"/>
        <w:ind w:left="851"/>
        <w:jc w:val="both"/>
      </w:pPr>
    </w:p>
    <w:p w14:paraId="56614589" w14:textId="3A36ECBD" w:rsidR="00DD68E9" w:rsidRDefault="00DD68E9" w:rsidP="006357E1">
      <w:pPr>
        <w:pStyle w:val="ListParagraph"/>
        <w:numPr>
          <w:ilvl w:val="1"/>
          <w:numId w:val="15"/>
        </w:numPr>
        <w:spacing w:line="360" w:lineRule="auto"/>
        <w:ind w:left="851" w:hanging="425"/>
        <w:jc w:val="both"/>
      </w:pPr>
      <w:r>
        <w:t xml:space="preserve">Don’t forget to </w:t>
      </w:r>
      <w:r w:rsidRPr="00CE4FF8">
        <w:rPr>
          <w:b/>
          <w:bCs/>
        </w:rPr>
        <w:t>refresh the scene</w:t>
      </w:r>
      <w:r>
        <w:t xml:space="preserve"> so that the effect will be shown immediately after updating, deleting, and inserting new data.</w:t>
      </w:r>
    </w:p>
    <w:p w14:paraId="48EC5355" w14:textId="7EF53741" w:rsidR="00395A8E" w:rsidRPr="00395A8E" w:rsidRDefault="00395A8E" w:rsidP="00B0505B"/>
    <w:p w14:paraId="688DD6D1" w14:textId="2813C5E0" w:rsidR="008C6276" w:rsidRDefault="00DD68E9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  <w:r w:rsidRPr="00DD68E9">
        <w:rPr>
          <w:b/>
          <w:bCs/>
          <w:noProof/>
          <w:shd w:val="clear" w:color="auto" w:fill="FFFFFF"/>
        </w:rPr>
        <w:drawing>
          <wp:inline distT="0" distB="0" distL="0" distR="0" wp14:anchorId="199AE6DD" wp14:editId="0604F6B6">
            <wp:extent cx="3421380" cy="1709651"/>
            <wp:effectExtent l="19050" t="19050" r="26670" b="24130"/>
            <wp:docPr id="14373307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0755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32"/>
                    <a:srcRect t="1595" b="1"/>
                    <a:stretch/>
                  </pic:blipFill>
                  <pic:spPr bwMode="auto">
                    <a:xfrm>
                      <a:off x="0" y="0"/>
                      <a:ext cx="3421677" cy="17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FEF95" w14:textId="6A684D02" w:rsidR="00FE2E5E" w:rsidRPr="00D51618" w:rsidRDefault="00FE2E5E" w:rsidP="00FE2E5E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</w:t>
      </w:r>
      <w:r w:rsidR="00C971BE">
        <w:rPr>
          <w:b/>
          <w:bCs/>
          <w:i/>
          <w:iCs/>
          <w:sz w:val="20"/>
          <w:szCs w:val="20"/>
        </w:rPr>
        <w:t>3</w:t>
      </w:r>
      <w:r>
        <w:rPr>
          <w:b/>
          <w:bCs/>
          <w:i/>
          <w:iCs/>
          <w:sz w:val="20"/>
          <w:szCs w:val="20"/>
        </w:rPr>
        <w:t xml:space="preserve">. </w:t>
      </w:r>
      <w:r w:rsidR="00C971BE">
        <w:rPr>
          <w:b/>
          <w:bCs/>
          <w:i/>
          <w:iCs/>
          <w:sz w:val="20"/>
          <w:szCs w:val="20"/>
        </w:rPr>
        <w:t>Error message if the data needed is not sufficient</w:t>
      </w:r>
      <w:r>
        <w:rPr>
          <w:b/>
          <w:bCs/>
          <w:i/>
          <w:iCs/>
          <w:sz w:val="20"/>
          <w:szCs w:val="20"/>
        </w:rPr>
        <w:t>.</w:t>
      </w:r>
    </w:p>
    <w:p w14:paraId="234FF252" w14:textId="77777777" w:rsidR="00FE2E5E" w:rsidRDefault="00FE2E5E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</w:p>
    <w:p w14:paraId="5FA28821" w14:textId="79E41D52" w:rsidR="00C971BE" w:rsidRDefault="00C971BE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  <w:r w:rsidRPr="00C971BE"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3F45DD55" wp14:editId="0C6B0463">
            <wp:extent cx="5760720" cy="4521329"/>
            <wp:effectExtent l="19050" t="19050" r="11430" b="12700"/>
            <wp:docPr id="16663767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6779" name="Picture 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7D353" w14:textId="66C4DFA8" w:rsidR="006B2061" w:rsidRPr="00D51618" w:rsidRDefault="006B2061" w:rsidP="006B2061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</w:t>
      </w:r>
      <w:r w:rsidR="008B030B">
        <w:rPr>
          <w:b/>
          <w:bCs/>
          <w:i/>
          <w:iCs/>
          <w:sz w:val="20"/>
          <w:szCs w:val="20"/>
        </w:rPr>
        <w:t>4</w:t>
      </w:r>
      <w:r>
        <w:rPr>
          <w:b/>
          <w:bCs/>
          <w:i/>
          <w:iCs/>
          <w:sz w:val="20"/>
          <w:szCs w:val="20"/>
        </w:rPr>
        <w:t>. Product Id in the combo box must matches with juices id in the database.</w:t>
      </w:r>
    </w:p>
    <w:p w14:paraId="5A6C9473" w14:textId="77777777" w:rsidR="006B2061" w:rsidRDefault="006B2061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</w:p>
    <w:p w14:paraId="48D62511" w14:textId="10C9A579" w:rsidR="008B030B" w:rsidRDefault="008B030B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  <w:r w:rsidRPr="008B030B">
        <w:rPr>
          <w:b/>
          <w:bCs/>
          <w:noProof/>
          <w:shd w:val="clear" w:color="auto" w:fill="FFFFFF"/>
        </w:rPr>
        <w:drawing>
          <wp:inline distT="0" distB="0" distL="0" distR="0" wp14:anchorId="22DDC888" wp14:editId="3174F299">
            <wp:extent cx="5760720" cy="2560658"/>
            <wp:effectExtent l="19050" t="19050" r="11430" b="11430"/>
            <wp:docPr id="18439201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014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34"/>
                    <a:srcRect t="5190" b="38277"/>
                    <a:stretch/>
                  </pic:blipFill>
                  <pic:spPr bwMode="auto">
                    <a:xfrm>
                      <a:off x="0" y="0"/>
                      <a:ext cx="5760720" cy="2560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18ED" w14:textId="49649F74" w:rsidR="008B030B" w:rsidRPr="00D51618" w:rsidRDefault="008B030B" w:rsidP="008B030B">
      <w:pPr>
        <w:spacing w:line="360" w:lineRule="auto"/>
        <w:jc w:val="center"/>
        <w:rPr>
          <w:b/>
          <w:bCs/>
          <w:i/>
          <w:iCs/>
          <w:sz w:val="20"/>
          <w:szCs w:val="20"/>
        </w:rPr>
      </w:pPr>
      <w:r w:rsidRPr="00B67702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24. Table example after a new juice is inserted.</w:t>
      </w:r>
    </w:p>
    <w:p w14:paraId="4FADC830" w14:textId="77777777" w:rsidR="008B030B" w:rsidRDefault="008B030B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</w:p>
    <w:p w14:paraId="3468E8CB" w14:textId="77777777" w:rsidR="0032271B" w:rsidRDefault="0032271B" w:rsidP="00DD68E9">
      <w:pPr>
        <w:spacing w:after="200" w:line="276" w:lineRule="auto"/>
        <w:jc w:val="center"/>
        <w:rPr>
          <w:b/>
          <w:bCs/>
          <w:shd w:val="clear" w:color="auto" w:fill="FFFFFF"/>
        </w:rPr>
      </w:pPr>
    </w:p>
    <w:p w14:paraId="4D733366" w14:textId="77777777" w:rsidR="0032271B" w:rsidRDefault="0032271B" w:rsidP="0032271B">
      <w:pPr>
        <w:pStyle w:val="ListParagraph"/>
        <w:numPr>
          <w:ilvl w:val="0"/>
          <w:numId w:val="18"/>
        </w:numPr>
        <w:spacing w:line="360" w:lineRule="auto"/>
        <w:ind w:left="360"/>
      </w:pPr>
      <w:r>
        <w:lastRenderedPageBreak/>
        <w:t>Here are the credentials that you can use for this case:</w:t>
      </w:r>
    </w:p>
    <w:p w14:paraId="5787BD39" w14:textId="77777777" w:rsidR="0032271B" w:rsidRDefault="0032271B" w:rsidP="0032271B">
      <w:pPr>
        <w:pStyle w:val="ListParagraph"/>
        <w:numPr>
          <w:ilvl w:val="1"/>
          <w:numId w:val="18"/>
        </w:numPr>
        <w:spacing w:line="360" w:lineRule="auto"/>
        <w:ind w:left="1080"/>
      </w:pPr>
      <w:r>
        <w:t>Role admin</w:t>
      </w:r>
    </w:p>
    <w:p w14:paraId="0D732680" w14:textId="1515F2B6" w:rsidR="0032271B" w:rsidRDefault="0032271B" w:rsidP="0032271B">
      <w:pPr>
        <w:pStyle w:val="ListParagraph"/>
        <w:spacing w:line="360" w:lineRule="auto"/>
        <w:ind w:left="1080"/>
      </w:pPr>
      <w:r>
        <w:t>Username: admin</w:t>
      </w:r>
    </w:p>
    <w:p w14:paraId="1598BA78" w14:textId="060CF26F" w:rsidR="0032271B" w:rsidRDefault="0032271B" w:rsidP="0032271B">
      <w:pPr>
        <w:pStyle w:val="ListParagraph"/>
        <w:spacing w:line="360" w:lineRule="auto"/>
        <w:ind w:left="1080"/>
      </w:pPr>
      <w:r>
        <w:t>Password: admin123</w:t>
      </w:r>
    </w:p>
    <w:p w14:paraId="1F364964" w14:textId="77777777" w:rsidR="0032271B" w:rsidRDefault="0032271B" w:rsidP="0032271B">
      <w:pPr>
        <w:pStyle w:val="ListParagraph"/>
        <w:numPr>
          <w:ilvl w:val="1"/>
          <w:numId w:val="18"/>
        </w:numPr>
        <w:spacing w:line="360" w:lineRule="auto"/>
        <w:ind w:left="1080"/>
      </w:pPr>
      <w:r>
        <w:t>Role User</w:t>
      </w:r>
    </w:p>
    <w:p w14:paraId="00AA32DC" w14:textId="5713DC06" w:rsidR="0032271B" w:rsidRDefault="0032271B" w:rsidP="0032271B">
      <w:pPr>
        <w:pStyle w:val="ListParagraph"/>
        <w:spacing w:line="360" w:lineRule="auto"/>
        <w:ind w:left="1080"/>
      </w:pPr>
      <w:r>
        <w:t xml:space="preserve">Email: </w:t>
      </w:r>
      <w:hyperlink r:id="rId35" w:history="1">
        <w:r>
          <w:rPr>
            <w:rStyle w:val="Hyperlink"/>
          </w:rPr>
          <w:t>customer</w:t>
        </w:r>
      </w:hyperlink>
    </w:p>
    <w:p w14:paraId="1C6DD7DF" w14:textId="1C0A94E7" w:rsidR="0032271B" w:rsidRDefault="0032271B" w:rsidP="0032271B">
      <w:pPr>
        <w:pStyle w:val="ListParagraph"/>
        <w:spacing w:line="360" w:lineRule="auto"/>
        <w:ind w:left="1080"/>
      </w:pPr>
      <w:r>
        <w:t>Password:  user123</w:t>
      </w:r>
    </w:p>
    <w:p w14:paraId="14138F75" w14:textId="77777777" w:rsidR="0032271B" w:rsidRPr="006F0C5F" w:rsidRDefault="0032271B" w:rsidP="0032271B">
      <w:pPr>
        <w:spacing w:after="200" w:line="276" w:lineRule="auto"/>
        <w:rPr>
          <w:b/>
          <w:bCs/>
          <w:shd w:val="clear" w:color="auto" w:fill="FFFFFF"/>
        </w:rPr>
      </w:pPr>
    </w:p>
    <w:sectPr w:rsidR="0032271B" w:rsidRPr="006F0C5F" w:rsidSect="00DF2179">
      <w:headerReference w:type="default" r:id="rId36"/>
      <w:footerReference w:type="default" r:id="rId37"/>
      <w:headerReference w:type="first" r:id="rId38"/>
      <w:footerReference w:type="first" r:id="rId3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3EB55" w14:textId="77777777" w:rsidR="005C0F40" w:rsidRDefault="005C0F40" w:rsidP="00273E4A">
      <w:r>
        <w:separator/>
      </w:r>
    </w:p>
  </w:endnote>
  <w:endnote w:type="continuationSeparator" w:id="0">
    <w:p w14:paraId="0643D6B5" w14:textId="77777777" w:rsidR="005C0F40" w:rsidRDefault="005C0F4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4E393" w14:textId="77777777" w:rsidR="005C0F40" w:rsidRDefault="005C0F40" w:rsidP="00273E4A">
      <w:r>
        <w:separator/>
      </w:r>
    </w:p>
  </w:footnote>
  <w:footnote w:type="continuationSeparator" w:id="0">
    <w:p w14:paraId="40F73BA0" w14:textId="77777777" w:rsidR="005C0F40" w:rsidRDefault="005C0F4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BA294B5" w:rsidR="005D0782" w:rsidRDefault="00137D34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37D34">
            <w:rPr>
              <w:b/>
              <w:sz w:val="20"/>
              <w:lang w:val="id-ID"/>
            </w:rPr>
            <w:t>110923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E25CD"/>
    <w:multiLevelType w:val="hybridMultilevel"/>
    <w:tmpl w:val="AAAC1776"/>
    <w:lvl w:ilvl="0" w:tplc="3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D2E85"/>
    <w:multiLevelType w:val="hybridMultilevel"/>
    <w:tmpl w:val="32D458B4"/>
    <w:lvl w:ilvl="0" w:tplc="58A054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AC7A0C"/>
    <w:multiLevelType w:val="hybridMultilevel"/>
    <w:tmpl w:val="C22CC638"/>
    <w:lvl w:ilvl="0" w:tplc="3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5"/>
  </w:num>
  <w:num w:numId="3" w16cid:durableId="393894099">
    <w:abstractNumId w:val="11"/>
  </w:num>
  <w:num w:numId="4" w16cid:durableId="1414398655">
    <w:abstractNumId w:val="6"/>
  </w:num>
  <w:num w:numId="5" w16cid:durableId="1865751856">
    <w:abstractNumId w:val="12"/>
  </w:num>
  <w:num w:numId="6" w16cid:durableId="832599873">
    <w:abstractNumId w:val="10"/>
  </w:num>
  <w:num w:numId="7" w16cid:durableId="273369844">
    <w:abstractNumId w:val="13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7851480">
    <w:abstractNumId w:val="8"/>
  </w:num>
  <w:num w:numId="13" w16cid:durableId="1607425616">
    <w:abstractNumId w:val="16"/>
  </w:num>
  <w:num w:numId="14" w16cid:durableId="1929850747">
    <w:abstractNumId w:val="2"/>
  </w:num>
  <w:num w:numId="15" w16cid:durableId="1063333334">
    <w:abstractNumId w:val="7"/>
  </w:num>
  <w:num w:numId="16" w16cid:durableId="1720666823">
    <w:abstractNumId w:val="15"/>
  </w:num>
  <w:num w:numId="17" w16cid:durableId="1043216478">
    <w:abstractNumId w:val="4"/>
  </w:num>
  <w:num w:numId="18" w16cid:durableId="18643200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82D"/>
    <w:rsid w:val="000146F3"/>
    <w:rsid w:val="00020F10"/>
    <w:rsid w:val="00032187"/>
    <w:rsid w:val="000423CD"/>
    <w:rsid w:val="00042AC6"/>
    <w:rsid w:val="00046E91"/>
    <w:rsid w:val="00051154"/>
    <w:rsid w:val="0005291E"/>
    <w:rsid w:val="00055608"/>
    <w:rsid w:val="00072DE7"/>
    <w:rsid w:val="000732DF"/>
    <w:rsid w:val="00075782"/>
    <w:rsid w:val="000772E3"/>
    <w:rsid w:val="00083B81"/>
    <w:rsid w:val="00083ED9"/>
    <w:rsid w:val="000A0C90"/>
    <w:rsid w:val="000A23D8"/>
    <w:rsid w:val="000A3F41"/>
    <w:rsid w:val="000B69D0"/>
    <w:rsid w:val="000C3015"/>
    <w:rsid w:val="000D1BCE"/>
    <w:rsid w:val="000E2E07"/>
    <w:rsid w:val="000F057A"/>
    <w:rsid w:val="000F1EBF"/>
    <w:rsid w:val="000F3EB6"/>
    <w:rsid w:val="000F5A20"/>
    <w:rsid w:val="000F7CFC"/>
    <w:rsid w:val="000F7FC6"/>
    <w:rsid w:val="001118E2"/>
    <w:rsid w:val="001128D4"/>
    <w:rsid w:val="00121BD6"/>
    <w:rsid w:val="00122BC2"/>
    <w:rsid w:val="00126086"/>
    <w:rsid w:val="00126822"/>
    <w:rsid w:val="00131DAA"/>
    <w:rsid w:val="00137D34"/>
    <w:rsid w:val="00144127"/>
    <w:rsid w:val="00145C2E"/>
    <w:rsid w:val="00150E94"/>
    <w:rsid w:val="00151847"/>
    <w:rsid w:val="001518D2"/>
    <w:rsid w:val="00151E17"/>
    <w:rsid w:val="00156677"/>
    <w:rsid w:val="0015698F"/>
    <w:rsid w:val="00157BCF"/>
    <w:rsid w:val="00167E5A"/>
    <w:rsid w:val="00170BF8"/>
    <w:rsid w:val="00171229"/>
    <w:rsid w:val="00183F26"/>
    <w:rsid w:val="0018425B"/>
    <w:rsid w:val="001874D4"/>
    <w:rsid w:val="00193505"/>
    <w:rsid w:val="001955A6"/>
    <w:rsid w:val="001A300E"/>
    <w:rsid w:val="001A6631"/>
    <w:rsid w:val="001B259E"/>
    <w:rsid w:val="001B3A2E"/>
    <w:rsid w:val="001B459D"/>
    <w:rsid w:val="001C7247"/>
    <w:rsid w:val="001D3E05"/>
    <w:rsid w:val="001D4810"/>
    <w:rsid w:val="001D7F9B"/>
    <w:rsid w:val="001E0103"/>
    <w:rsid w:val="001E025F"/>
    <w:rsid w:val="001E4042"/>
    <w:rsid w:val="001E4C25"/>
    <w:rsid w:val="001E637E"/>
    <w:rsid w:val="001E7ABE"/>
    <w:rsid w:val="001F2EAB"/>
    <w:rsid w:val="001F64B6"/>
    <w:rsid w:val="002229D1"/>
    <w:rsid w:val="00224780"/>
    <w:rsid w:val="00226E93"/>
    <w:rsid w:val="00235C36"/>
    <w:rsid w:val="002376FA"/>
    <w:rsid w:val="00241971"/>
    <w:rsid w:val="002634D6"/>
    <w:rsid w:val="00263D7E"/>
    <w:rsid w:val="0027048E"/>
    <w:rsid w:val="00273E4A"/>
    <w:rsid w:val="002773F8"/>
    <w:rsid w:val="00280A9E"/>
    <w:rsid w:val="00281799"/>
    <w:rsid w:val="002841B3"/>
    <w:rsid w:val="002956DC"/>
    <w:rsid w:val="00296DA6"/>
    <w:rsid w:val="002A07C0"/>
    <w:rsid w:val="002A0BC1"/>
    <w:rsid w:val="002A138B"/>
    <w:rsid w:val="002A66E0"/>
    <w:rsid w:val="002A7D96"/>
    <w:rsid w:val="002B00F2"/>
    <w:rsid w:val="002B7CDD"/>
    <w:rsid w:val="002C3AC5"/>
    <w:rsid w:val="002C7FC0"/>
    <w:rsid w:val="002D1472"/>
    <w:rsid w:val="002D3B5B"/>
    <w:rsid w:val="002D7F31"/>
    <w:rsid w:val="002E3324"/>
    <w:rsid w:val="002F116C"/>
    <w:rsid w:val="002F78B1"/>
    <w:rsid w:val="003002A2"/>
    <w:rsid w:val="00302EE8"/>
    <w:rsid w:val="00305136"/>
    <w:rsid w:val="003054E4"/>
    <w:rsid w:val="00310726"/>
    <w:rsid w:val="00320C87"/>
    <w:rsid w:val="00321362"/>
    <w:rsid w:val="0032271B"/>
    <w:rsid w:val="00323347"/>
    <w:rsid w:val="0032457C"/>
    <w:rsid w:val="003308F5"/>
    <w:rsid w:val="0033668D"/>
    <w:rsid w:val="00341EA5"/>
    <w:rsid w:val="003432E6"/>
    <w:rsid w:val="003439D3"/>
    <w:rsid w:val="00345281"/>
    <w:rsid w:val="003526C4"/>
    <w:rsid w:val="0036420F"/>
    <w:rsid w:val="0036669F"/>
    <w:rsid w:val="00366844"/>
    <w:rsid w:val="00374CC5"/>
    <w:rsid w:val="0037553B"/>
    <w:rsid w:val="00376110"/>
    <w:rsid w:val="00382FD9"/>
    <w:rsid w:val="0038376D"/>
    <w:rsid w:val="00384C7B"/>
    <w:rsid w:val="00387D06"/>
    <w:rsid w:val="00391027"/>
    <w:rsid w:val="00395278"/>
    <w:rsid w:val="00395A8E"/>
    <w:rsid w:val="00396635"/>
    <w:rsid w:val="003A1788"/>
    <w:rsid w:val="003A3C81"/>
    <w:rsid w:val="003B1D05"/>
    <w:rsid w:val="003B22F4"/>
    <w:rsid w:val="003B27CC"/>
    <w:rsid w:val="003B5F77"/>
    <w:rsid w:val="003C07AD"/>
    <w:rsid w:val="003C0A29"/>
    <w:rsid w:val="003C1CE6"/>
    <w:rsid w:val="003C2448"/>
    <w:rsid w:val="003C6FB0"/>
    <w:rsid w:val="003D19AF"/>
    <w:rsid w:val="003D7084"/>
    <w:rsid w:val="003E3229"/>
    <w:rsid w:val="003E5642"/>
    <w:rsid w:val="003F178A"/>
    <w:rsid w:val="003F6922"/>
    <w:rsid w:val="003F71D2"/>
    <w:rsid w:val="0040224E"/>
    <w:rsid w:val="004074A1"/>
    <w:rsid w:val="00410B1A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09F2"/>
    <w:rsid w:val="00490E4C"/>
    <w:rsid w:val="00493DAC"/>
    <w:rsid w:val="004940B2"/>
    <w:rsid w:val="00494E4C"/>
    <w:rsid w:val="004A35BA"/>
    <w:rsid w:val="004A6F1F"/>
    <w:rsid w:val="004B47B5"/>
    <w:rsid w:val="004B4944"/>
    <w:rsid w:val="004B6AFE"/>
    <w:rsid w:val="004C0AFE"/>
    <w:rsid w:val="004C0F0C"/>
    <w:rsid w:val="004D176C"/>
    <w:rsid w:val="004E7352"/>
    <w:rsid w:val="00520E03"/>
    <w:rsid w:val="005314B7"/>
    <w:rsid w:val="00535DA7"/>
    <w:rsid w:val="00542F38"/>
    <w:rsid w:val="005447D7"/>
    <w:rsid w:val="0055035B"/>
    <w:rsid w:val="0055410B"/>
    <w:rsid w:val="00556E41"/>
    <w:rsid w:val="00564AAB"/>
    <w:rsid w:val="00571B72"/>
    <w:rsid w:val="005723D1"/>
    <w:rsid w:val="00582417"/>
    <w:rsid w:val="00582D76"/>
    <w:rsid w:val="00582E4C"/>
    <w:rsid w:val="00594D84"/>
    <w:rsid w:val="005A072D"/>
    <w:rsid w:val="005A161D"/>
    <w:rsid w:val="005A32DD"/>
    <w:rsid w:val="005B07D4"/>
    <w:rsid w:val="005B3392"/>
    <w:rsid w:val="005B40D5"/>
    <w:rsid w:val="005B66A9"/>
    <w:rsid w:val="005C0F40"/>
    <w:rsid w:val="005C156C"/>
    <w:rsid w:val="005C1572"/>
    <w:rsid w:val="005C19B6"/>
    <w:rsid w:val="005D0782"/>
    <w:rsid w:val="005E31C4"/>
    <w:rsid w:val="005F089E"/>
    <w:rsid w:val="005F47E6"/>
    <w:rsid w:val="005F794B"/>
    <w:rsid w:val="005F7DC9"/>
    <w:rsid w:val="00600EAB"/>
    <w:rsid w:val="0060201C"/>
    <w:rsid w:val="0060486C"/>
    <w:rsid w:val="006077FC"/>
    <w:rsid w:val="00616F15"/>
    <w:rsid w:val="00620459"/>
    <w:rsid w:val="00631671"/>
    <w:rsid w:val="006357E1"/>
    <w:rsid w:val="00635DB4"/>
    <w:rsid w:val="00635EE5"/>
    <w:rsid w:val="00640EBF"/>
    <w:rsid w:val="00643F75"/>
    <w:rsid w:val="00653E3A"/>
    <w:rsid w:val="0066389A"/>
    <w:rsid w:val="00664137"/>
    <w:rsid w:val="0067141C"/>
    <w:rsid w:val="0067443D"/>
    <w:rsid w:val="00677507"/>
    <w:rsid w:val="0067791B"/>
    <w:rsid w:val="006929C3"/>
    <w:rsid w:val="006B2061"/>
    <w:rsid w:val="006D36BC"/>
    <w:rsid w:val="006E4366"/>
    <w:rsid w:val="006F0C5F"/>
    <w:rsid w:val="006F356C"/>
    <w:rsid w:val="006F4D80"/>
    <w:rsid w:val="006F6F93"/>
    <w:rsid w:val="006F727A"/>
    <w:rsid w:val="00701ECA"/>
    <w:rsid w:val="007052E0"/>
    <w:rsid w:val="00706DD9"/>
    <w:rsid w:val="0071363F"/>
    <w:rsid w:val="00720962"/>
    <w:rsid w:val="0072245D"/>
    <w:rsid w:val="00737595"/>
    <w:rsid w:val="007411A7"/>
    <w:rsid w:val="0075120A"/>
    <w:rsid w:val="00753E72"/>
    <w:rsid w:val="00765925"/>
    <w:rsid w:val="007814A2"/>
    <w:rsid w:val="00782602"/>
    <w:rsid w:val="00787247"/>
    <w:rsid w:val="007906AB"/>
    <w:rsid w:val="007955AD"/>
    <w:rsid w:val="007A11D8"/>
    <w:rsid w:val="007A1F23"/>
    <w:rsid w:val="007A47BC"/>
    <w:rsid w:val="007A7036"/>
    <w:rsid w:val="007B4323"/>
    <w:rsid w:val="007B5A6A"/>
    <w:rsid w:val="007B72CA"/>
    <w:rsid w:val="007C1C37"/>
    <w:rsid w:val="007C249B"/>
    <w:rsid w:val="007E0CB9"/>
    <w:rsid w:val="007E0EE7"/>
    <w:rsid w:val="007E41A5"/>
    <w:rsid w:val="008005F7"/>
    <w:rsid w:val="00810737"/>
    <w:rsid w:val="00811C48"/>
    <w:rsid w:val="00815DB3"/>
    <w:rsid w:val="00824EBC"/>
    <w:rsid w:val="008265F8"/>
    <w:rsid w:val="00827DD6"/>
    <w:rsid w:val="0083459F"/>
    <w:rsid w:val="00837447"/>
    <w:rsid w:val="0083780E"/>
    <w:rsid w:val="00864089"/>
    <w:rsid w:val="008674E6"/>
    <w:rsid w:val="00876001"/>
    <w:rsid w:val="00876A58"/>
    <w:rsid w:val="0089053D"/>
    <w:rsid w:val="00890FD0"/>
    <w:rsid w:val="008939EF"/>
    <w:rsid w:val="00894072"/>
    <w:rsid w:val="00895B8D"/>
    <w:rsid w:val="008A1B1D"/>
    <w:rsid w:val="008B030B"/>
    <w:rsid w:val="008B08C6"/>
    <w:rsid w:val="008B14C4"/>
    <w:rsid w:val="008B212E"/>
    <w:rsid w:val="008B7541"/>
    <w:rsid w:val="008C1A4A"/>
    <w:rsid w:val="008C3DB7"/>
    <w:rsid w:val="008C6276"/>
    <w:rsid w:val="008D1B94"/>
    <w:rsid w:val="008D411F"/>
    <w:rsid w:val="008E63A9"/>
    <w:rsid w:val="008F740C"/>
    <w:rsid w:val="009010C1"/>
    <w:rsid w:val="00901A30"/>
    <w:rsid w:val="00901FE2"/>
    <w:rsid w:val="0090372F"/>
    <w:rsid w:val="009219A1"/>
    <w:rsid w:val="00921A38"/>
    <w:rsid w:val="009226A6"/>
    <w:rsid w:val="00932B6E"/>
    <w:rsid w:val="0093677F"/>
    <w:rsid w:val="00937B93"/>
    <w:rsid w:val="00944ADA"/>
    <w:rsid w:val="0094552E"/>
    <w:rsid w:val="009568C5"/>
    <w:rsid w:val="00961A2D"/>
    <w:rsid w:val="009629BE"/>
    <w:rsid w:val="00966429"/>
    <w:rsid w:val="0097243E"/>
    <w:rsid w:val="00973849"/>
    <w:rsid w:val="00974069"/>
    <w:rsid w:val="00974E5F"/>
    <w:rsid w:val="009832E4"/>
    <w:rsid w:val="00993C6E"/>
    <w:rsid w:val="009A2464"/>
    <w:rsid w:val="009A3737"/>
    <w:rsid w:val="009C7801"/>
    <w:rsid w:val="009E143F"/>
    <w:rsid w:val="009E29D9"/>
    <w:rsid w:val="00A0076D"/>
    <w:rsid w:val="00A0789A"/>
    <w:rsid w:val="00A13F25"/>
    <w:rsid w:val="00A1473C"/>
    <w:rsid w:val="00A27FFE"/>
    <w:rsid w:val="00A32343"/>
    <w:rsid w:val="00A35C65"/>
    <w:rsid w:val="00A376B3"/>
    <w:rsid w:val="00A46082"/>
    <w:rsid w:val="00A50688"/>
    <w:rsid w:val="00A50AF3"/>
    <w:rsid w:val="00A52AB7"/>
    <w:rsid w:val="00A53D38"/>
    <w:rsid w:val="00A552D5"/>
    <w:rsid w:val="00A55495"/>
    <w:rsid w:val="00A72CDE"/>
    <w:rsid w:val="00A738BB"/>
    <w:rsid w:val="00A832A6"/>
    <w:rsid w:val="00A933D3"/>
    <w:rsid w:val="00AA1407"/>
    <w:rsid w:val="00AB0E0A"/>
    <w:rsid w:val="00AB386C"/>
    <w:rsid w:val="00AB42BB"/>
    <w:rsid w:val="00AB4723"/>
    <w:rsid w:val="00AC0C63"/>
    <w:rsid w:val="00AC5D98"/>
    <w:rsid w:val="00AD0B16"/>
    <w:rsid w:val="00AD2114"/>
    <w:rsid w:val="00AD7B46"/>
    <w:rsid w:val="00AE1AE9"/>
    <w:rsid w:val="00AE39D8"/>
    <w:rsid w:val="00AE3F83"/>
    <w:rsid w:val="00AE480A"/>
    <w:rsid w:val="00AE548F"/>
    <w:rsid w:val="00AE661D"/>
    <w:rsid w:val="00AF037A"/>
    <w:rsid w:val="00AF264E"/>
    <w:rsid w:val="00AF338E"/>
    <w:rsid w:val="00B04C4C"/>
    <w:rsid w:val="00B0505B"/>
    <w:rsid w:val="00B16BDD"/>
    <w:rsid w:val="00B17575"/>
    <w:rsid w:val="00B17AD5"/>
    <w:rsid w:val="00B20034"/>
    <w:rsid w:val="00B212C7"/>
    <w:rsid w:val="00B25A20"/>
    <w:rsid w:val="00B26AD7"/>
    <w:rsid w:val="00B36225"/>
    <w:rsid w:val="00B440FB"/>
    <w:rsid w:val="00B46313"/>
    <w:rsid w:val="00B4674F"/>
    <w:rsid w:val="00B517FB"/>
    <w:rsid w:val="00B67595"/>
    <w:rsid w:val="00B67702"/>
    <w:rsid w:val="00B7140C"/>
    <w:rsid w:val="00B7519E"/>
    <w:rsid w:val="00B77315"/>
    <w:rsid w:val="00B81979"/>
    <w:rsid w:val="00B94505"/>
    <w:rsid w:val="00B948DA"/>
    <w:rsid w:val="00B9609E"/>
    <w:rsid w:val="00BA24DA"/>
    <w:rsid w:val="00BB312C"/>
    <w:rsid w:val="00BC18A9"/>
    <w:rsid w:val="00BC6DE8"/>
    <w:rsid w:val="00BE0705"/>
    <w:rsid w:val="00BF2997"/>
    <w:rsid w:val="00BF3912"/>
    <w:rsid w:val="00BF7C45"/>
    <w:rsid w:val="00C014A1"/>
    <w:rsid w:val="00C0150C"/>
    <w:rsid w:val="00C0542E"/>
    <w:rsid w:val="00C15FA6"/>
    <w:rsid w:val="00C25573"/>
    <w:rsid w:val="00C25F66"/>
    <w:rsid w:val="00C31E61"/>
    <w:rsid w:val="00C365C0"/>
    <w:rsid w:val="00C44051"/>
    <w:rsid w:val="00C525FC"/>
    <w:rsid w:val="00C56C03"/>
    <w:rsid w:val="00C57A8A"/>
    <w:rsid w:val="00C57FE8"/>
    <w:rsid w:val="00C62640"/>
    <w:rsid w:val="00C64E6B"/>
    <w:rsid w:val="00C6549A"/>
    <w:rsid w:val="00C67874"/>
    <w:rsid w:val="00C67F2D"/>
    <w:rsid w:val="00C8040C"/>
    <w:rsid w:val="00C8483C"/>
    <w:rsid w:val="00C85ABB"/>
    <w:rsid w:val="00C915BF"/>
    <w:rsid w:val="00C91911"/>
    <w:rsid w:val="00C971BE"/>
    <w:rsid w:val="00CA2529"/>
    <w:rsid w:val="00CA3C73"/>
    <w:rsid w:val="00CB3B33"/>
    <w:rsid w:val="00CB736B"/>
    <w:rsid w:val="00CD0A8B"/>
    <w:rsid w:val="00CD64BC"/>
    <w:rsid w:val="00CE4FF8"/>
    <w:rsid w:val="00CF11B0"/>
    <w:rsid w:val="00CF3851"/>
    <w:rsid w:val="00D008A7"/>
    <w:rsid w:val="00D03234"/>
    <w:rsid w:val="00D121E5"/>
    <w:rsid w:val="00D22C95"/>
    <w:rsid w:val="00D30822"/>
    <w:rsid w:val="00D33F3B"/>
    <w:rsid w:val="00D34186"/>
    <w:rsid w:val="00D3685C"/>
    <w:rsid w:val="00D37E0D"/>
    <w:rsid w:val="00D47C75"/>
    <w:rsid w:val="00D51618"/>
    <w:rsid w:val="00D60A6D"/>
    <w:rsid w:val="00D67DFC"/>
    <w:rsid w:val="00D95848"/>
    <w:rsid w:val="00D95C5D"/>
    <w:rsid w:val="00DA4A85"/>
    <w:rsid w:val="00DB0A75"/>
    <w:rsid w:val="00DC4B9D"/>
    <w:rsid w:val="00DC700A"/>
    <w:rsid w:val="00DD2BE3"/>
    <w:rsid w:val="00DD68E9"/>
    <w:rsid w:val="00DE2FA6"/>
    <w:rsid w:val="00DF2179"/>
    <w:rsid w:val="00DF224B"/>
    <w:rsid w:val="00DF5F96"/>
    <w:rsid w:val="00DF718C"/>
    <w:rsid w:val="00E0375C"/>
    <w:rsid w:val="00E03DA9"/>
    <w:rsid w:val="00E047D9"/>
    <w:rsid w:val="00E22E10"/>
    <w:rsid w:val="00E3181C"/>
    <w:rsid w:val="00E335DA"/>
    <w:rsid w:val="00E36B77"/>
    <w:rsid w:val="00E36EA8"/>
    <w:rsid w:val="00E4181D"/>
    <w:rsid w:val="00E502A7"/>
    <w:rsid w:val="00E55636"/>
    <w:rsid w:val="00E562B9"/>
    <w:rsid w:val="00E642BF"/>
    <w:rsid w:val="00E660C4"/>
    <w:rsid w:val="00E77061"/>
    <w:rsid w:val="00E812C9"/>
    <w:rsid w:val="00E83F0C"/>
    <w:rsid w:val="00EA030E"/>
    <w:rsid w:val="00EA4E16"/>
    <w:rsid w:val="00EA7BDF"/>
    <w:rsid w:val="00EB3E2F"/>
    <w:rsid w:val="00EB5190"/>
    <w:rsid w:val="00EB7CD4"/>
    <w:rsid w:val="00ED5890"/>
    <w:rsid w:val="00EE0786"/>
    <w:rsid w:val="00EE48C8"/>
    <w:rsid w:val="00EE68E4"/>
    <w:rsid w:val="00EF0516"/>
    <w:rsid w:val="00EF17AC"/>
    <w:rsid w:val="00F054C4"/>
    <w:rsid w:val="00F06D60"/>
    <w:rsid w:val="00F162FC"/>
    <w:rsid w:val="00F21ED5"/>
    <w:rsid w:val="00F22A92"/>
    <w:rsid w:val="00F23967"/>
    <w:rsid w:val="00F2595B"/>
    <w:rsid w:val="00F36E33"/>
    <w:rsid w:val="00F3705A"/>
    <w:rsid w:val="00F45E06"/>
    <w:rsid w:val="00F53807"/>
    <w:rsid w:val="00F56C98"/>
    <w:rsid w:val="00F62774"/>
    <w:rsid w:val="00F70B8B"/>
    <w:rsid w:val="00F712CE"/>
    <w:rsid w:val="00F80742"/>
    <w:rsid w:val="00F8375F"/>
    <w:rsid w:val="00F866D6"/>
    <w:rsid w:val="00F87BC3"/>
    <w:rsid w:val="00F907D0"/>
    <w:rsid w:val="00F9177D"/>
    <w:rsid w:val="00F94F8C"/>
    <w:rsid w:val="00F955DA"/>
    <w:rsid w:val="00FA41A2"/>
    <w:rsid w:val="00FB1478"/>
    <w:rsid w:val="00FB4BB8"/>
    <w:rsid w:val="00FC245F"/>
    <w:rsid w:val="00FE161A"/>
    <w:rsid w:val="00FE2E5E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A3C7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AE480A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322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boodi@gmail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726</TotalTime>
  <Pages>20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BEVERLY DENNIS</cp:lastModifiedBy>
  <cp:revision>135</cp:revision>
  <dcterms:created xsi:type="dcterms:W3CDTF">2023-05-16T12:04:00Z</dcterms:created>
  <dcterms:modified xsi:type="dcterms:W3CDTF">2024-09-21T06:07:00Z</dcterms:modified>
</cp:coreProperties>
</file>